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A339B" w14:textId="519F2C44" w:rsidR="00791673" w:rsidRDefault="00840AEB" w:rsidP="00840AEB">
      <w:bookmarkStart w:id="0" w:name="_GoBack"/>
      <w:r w:rsidRPr="002F1A14">
        <w:rPr>
          <w:b/>
          <w:bCs/>
        </w:rPr>
        <w:t>The first user group: Vet and Vet Technicians</w:t>
      </w:r>
      <w:r w:rsidR="001411C4" w:rsidRPr="002F1A14">
        <w:rPr>
          <w:b/>
          <w:bCs/>
        </w:rPr>
        <w:t>.</w:t>
      </w:r>
      <w:r w:rsidR="001411C4">
        <w:t xml:space="preserve"> </w:t>
      </w:r>
      <w:bookmarkEnd w:id="0"/>
      <w:r w:rsidR="001411C4">
        <w:t xml:space="preserve">These users must be able to insert </w:t>
      </w:r>
      <w:r w:rsidR="00C747C0">
        <w:t xml:space="preserve">and read </w:t>
      </w:r>
      <w:r w:rsidR="001411C4">
        <w:t xml:space="preserve">data about care being performed on the patients. This information includes vitals measurements, as well as any treatments or procedures. Vitals, such as age, weight, and blood pressure are all numerical in nature. Certain obvious constraints apply to these categories, such as they cannot be negative, age and bp are integers where weight can be a </w:t>
      </w:r>
      <w:r w:rsidR="00C747C0">
        <w:t>decimal</w:t>
      </w:r>
      <w:r w:rsidR="001411C4">
        <w:t xml:space="preserve"> number</w:t>
      </w:r>
      <w:r w:rsidR="00C747C0">
        <w:t xml:space="preserve"> (only out to the tenths place)</w:t>
      </w:r>
      <w:r w:rsidR="001411C4">
        <w:t>. There also must be a few text fields with less constraints</w:t>
      </w:r>
      <w:r w:rsidR="00BA75CE">
        <w:t>. There must be a varchar field, perhaps 30 characters, such that non-numerical treatments can be entered</w:t>
      </w:r>
      <w:r w:rsidR="00C747C0">
        <w:t>: Name of medicine</w:t>
      </w:r>
      <w:r w:rsidR="00BA75CE">
        <w:t xml:space="preserve"> (Prozac, Advil, CPR, </w:t>
      </w:r>
      <w:proofErr w:type="spellStart"/>
      <w:r w:rsidR="00BA75CE">
        <w:t>etc</w:t>
      </w:r>
      <w:proofErr w:type="spellEnd"/>
      <w:r w:rsidR="00BA75CE">
        <w:t>)</w:t>
      </w:r>
      <w:r w:rsidR="00C747C0">
        <w:t xml:space="preserve">, and </w:t>
      </w:r>
      <w:r w:rsidR="00E72FEA">
        <w:t xml:space="preserve">administered </w:t>
      </w:r>
      <w:r w:rsidR="00C747C0">
        <w:t>dosage (varchar, so we don’t have to mess with unit conversions)</w:t>
      </w:r>
      <w:r w:rsidR="00BA75CE">
        <w:t>. Additionally, a large text field (1-2k varchar) must exist for important notes relating to the procedure. There are little constraints on this information</w:t>
      </w:r>
      <w:r w:rsidR="00FF5C08">
        <w:t xml:space="preserve">, it is left </w:t>
      </w:r>
      <w:r w:rsidR="00C747C0">
        <w:t xml:space="preserve">as </w:t>
      </w:r>
      <w:r w:rsidR="00FF5C08">
        <w:t>very freeform</w:t>
      </w:r>
      <w:r w:rsidR="00C747C0">
        <w:t xml:space="preserve"> text</w:t>
      </w:r>
      <w:r w:rsidR="00FF5C08">
        <w:t xml:space="preserve">. </w:t>
      </w:r>
      <w:r w:rsidR="00BA75CE">
        <w:t xml:space="preserve">This field is most important for more complicated/extensive procedures. </w:t>
      </w:r>
      <w:r w:rsidR="001411C4">
        <w:t xml:space="preserve">All of this </w:t>
      </w:r>
      <w:r w:rsidR="00BA75CE">
        <w:t xml:space="preserve">treatment </w:t>
      </w:r>
      <w:r w:rsidR="001411C4">
        <w:t>information must be stored, along with date information, so as to maintain a record of the patient</w:t>
      </w:r>
      <w:r w:rsidR="002F1A14">
        <w:t>’</w:t>
      </w:r>
      <w:r w:rsidR="001411C4">
        <w:t>s health</w:t>
      </w:r>
      <w:r w:rsidR="00BA75CE">
        <w:t xml:space="preserve"> over time</w:t>
      </w:r>
      <w:r w:rsidR="001411C4">
        <w:t xml:space="preserve">. </w:t>
      </w:r>
      <w:r w:rsidR="007847B8">
        <w:t>The patient (animal) itself should be stored in a relation of its ow</w:t>
      </w:r>
      <w:r w:rsidR="002F1A14">
        <w:t xml:space="preserve">n </w:t>
      </w:r>
      <w:r w:rsidR="007847B8">
        <w:t>and join</w:t>
      </w:r>
      <w:r w:rsidR="002F1A14">
        <w:t>able</w:t>
      </w:r>
      <w:r w:rsidR="007847B8">
        <w:t xml:space="preserve"> to the vitals/treatments.</w:t>
      </w:r>
      <w:r w:rsidR="00E72FEA">
        <w:t xml:space="preserve"> The patient will have information such as its name, owner, species and breed. These are all varchar fields.</w:t>
      </w:r>
      <w:r w:rsidR="00C747C0">
        <w:br/>
      </w:r>
      <w:r w:rsidR="00C747C0">
        <w:br/>
      </w:r>
      <w:r w:rsidR="00C747C0" w:rsidRPr="002F1A14">
        <w:rPr>
          <w:b/>
          <w:bCs/>
        </w:rPr>
        <w:t xml:space="preserve">The </w:t>
      </w:r>
      <w:r w:rsidR="00535CED" w:rsidRPr="002F1A14">
        <w:rPr>
          <w:b/>
          <w:bCs/>
        </w:rPr>
        <w:t>second</w:t>
      </w:r>
      <w:r w:rsidR="00C747C0" w:rsidRPr="002F1A14">
        <w:rPr>
          <w:b/>
          <w:bCs/>
        </w:rPr>
        <w:t xml:space="preserve"> user group: Front desk, clerical, administrative</w:t>
      </w:r>
      <w:r w:rsidR="00C747C0">
        <w:t xml:space="preserve"> </w:t>
      </w:r>
      <w:r w:rsidR="00C747C0" w:rsidRPr="002F1A14">
        <w:rPr>
          <w:b/>
          <w:bCs/>
        </w:rPr>
        <w:t>staff.</w:t>
      </w:r>
      <w:r w:rsidR="00C747C0">
        <w:t xml:space="preserve"> These users are primarily involved in billing and scheduling. These users need access to the care provided to a patient, and</w:t>
      </w:r>
      <w:r w:rsidR="002F1A14">
        <w:t xml:space="preserve"> they</w:t>
      </w:r>
      <w:r w:rsidR="00C747C0">
        <w:t xml:space="preserve"> need to be able to join this data into a relation that contains costs of procedures. The </w:t>
      </w:r>
      <w:r w:rsidR="004320CC">
        <w:t>treatment</w:t>
      </w:r>
      <w:r w:rsidR="00C747C0">
        <w:t xml:space="preserve"> relation contains numerical data (out to the hundredths place)</w:t>
      </w:r>
      <w:r w:rsidR="004320CC">
        <w:t xml:space="preserve"> for the cost of a standard dosage</w:t>
      </w:r>
      <w:r w:rsidR="00C747C0">
        <w:t xml:space="preserve">. This </w:t>
      </w:r>
      <w:r w:rsidR="004320CC">
        <w:t>treatment</w:t>
      </w:r>
      <w:r w:rsidR="00C747C0">
        <w:t xml:space="preserve"> table needs to join against both the patients care table</w:t>
      </w:r>
      <w:r w:rsidR="004320CC">
        <w:t xml:space="preserve">. </w:t>
      </w:r>
      <w:r w:rsidR="00C747C0">
        <w:t>If a patient receives a non-standard dosage, the cost can be calculated as a fraction</w:t>
      </w:r>
      <w:r w:rsidR="00A00803">
        <w:t xml:space="preserve"> either in the SQL itself, or the application that the user is using</w:t>
      </w:r>
      <w:r w:rsidR="00C747C0">
        <w:t xml:space="preserve">. </w:t>
      </w:r>
      <w:r w:rsidR="004320CC">
        <w:t xml:space="preserve">Calculating cost on the fly is a difficult task, as dosages are not all measured in the same units (pills, ounces, minutes). </w:t>
      </w:r>
      <w:r w:rsidR="00A00803">
        <w:t xml:space="preserve">Either way, often the amount owed will not typically match the amount in the ‘cost’ table, </w:t>
      </w:r>
      <w:r w:rsidR="004320CC">
        <w:t>as the administered dosage likely won’t match the standard dosage we have a cost stored for</w:t>
      </w:r>
      <w:r w:rsidR="00A00803">
        <w:t xml:space="preserve">. </w:t>
      </w:r>
      <w:r w:rsidR="004320CC">
        <w:t>T</w:t>
      </w:r>
      <w:r w:rsidR="00A00803">
        <w:t xml:space="preserve">his user group must have access to scheduling. Thus, there must be a relation containing date and time information. Not all vet visits are the same length, so there must be a concept of a ‘duration’ as well. This can be implemented as a start and end time (time data type). </w:t>
      </w:r>
      <w:r w:rsidR="004320CC">
        <w:t xml:space="preserve">One might be able </w:t>
      </w:r>
      <w:r w:rsidR="00A00803">
        <w:t>set up constraints to prevent double-booking</w:t>
      </w:r>
      <w:r w:rsidR="004320CC">
        <w:t>, although this could be tricky</w:t>
      </w:r>
      <w:r w:rsidR="00A00803">
        <w:t xml:space="preserve">. The scheduling application software </w:t>
      </w:r>
      <w:r w:rsidR="004320CC">
        <w:t>could</w:t>
      </w:r>
      <w:r w:rsidR="00A00803">
        <w:t xml:space="preserve"> also</w:t>
      </w:r>
      <w:r w:rsidR="004320CC">
        <w:t xml:space="preserve"> be used to</w:t>
      </w:r>
      <w:r w:rsidR="00A00803">
        <w:t xml:space="preserve"> protect against this. Finally, a table of vet</w:t>
      </w:r>
      <w:r w:rsidR="004320CC">
        <w:t>erinarians is necessary,</w:t>
      </w:r>
      <w:r w:rsidR="00A00803">
        <w:t xml:space="preserve"> as there could be multiple vets with appointments simultaneously. Vet will be a first name (varchar), last name (varchar), and id (int, </w:t>
      </w:r>
      <w:proofErr w:type="spellStart"/>
      <w:r w:rsidR="00A00803">
        <w:t>unqiue</w:t>
      </w:r>
      <w:proofErr w:type="spellEnd"/>
      <w:r w:rsidR="00A00803">
        <w:t xml:space="preserve">). It might not be a bad id to set this up with a ‘role’ varchar attribute, in case this DB was expanded later to include things such as payroll or scheduling. </w:t>
      </w:r>
      <w:r w:rsidR="004320CC">
        <w:t>This</w:t>
      </w:r>
      <w:r w:rsidR="00A00803">
        <w:t xml:space="preserve"> implementation does not </w:t>
      </w:r>
      <w:r w:rsidR="00791673">
        <w:t xml:space="preserve">plan to service those </w:t>
      </w:r>
      <w:proofErr w:type="gramStart"/>
      <w:r w:rsidR="00791673">
        <w:t>needs, but</w:t>
      </w:r>
      <w:proofErr w:type="gramEnd"/>
      <w:r w:rsidR="00791673">
        <w:t xml:space="preserve"> is easily extensible in the future.</w:t>
      </w:r>
    </w:p>
    <w:p w14:paraId="3CB6AF3E" w14:textId="77777777" w:rsidR="00791673" w:rsidRDefault="00791673" w:rsidP="00840AEB"/>
    <w:p w14:paraId="0C184378" w14:textId="3C1F293F" w:rsidR="00C22CE1" w:rsidRDefault="00791673" w:rsidP="00840AEB">
      <w:r w:rsidRPr="002F1A14">
        <w:rPr>
          <w:b/>
          <w:bCs/>
        </w:rPr>
        <w:t>The last user group #3: Customers</w:t>
      </w:r>
      <w:r>
        <w:t xml:space="preserve">. </w:t>
      </w:r>
      <w:r w:rsidR="00535CED">
        <w:t>Customers need to have access to a lot of the same information as the first two users, but in a much more restricted sense. Customers should have access to scheduling information only pertinent to their pets. In addition, they are given access to itemized receipts for the care of their pets, but do not have access to the full care notes, nor do they have access to the marginal cost of the medicines/procedures. For online billing, customers will have access to their account</w:t>
      </w:r>
      <w:r w:rsidR="004320CC">
        <w:t>, which is</w:t>
      </w:r>
      <w:r w:rsidR="00535CED">
        <w:t xml:space="preserve"> </w:t>
      </w:r>
      <w:r w:rsidR="004320CC">
        <w:t>a</w:t>
      </w:r>
      <w:r w:rsidR="00535CED">
        <w:t xml:space="preserve"> relation </w:t>
      </w:r>
      <w:r w:rsidR="004320CC">
        <w:t xml:space="preserve">that </w:t>
      </w:r>
      <w:r w:rsidR="00535CED">
        <w:t xml:space="preserve">contains customer first and last name (varchar), a unique customer id (int), and </w:t>
      </w:r>
      <w:proofErr w:type="gramStart"/>
      <w:r w:rsidR="00535CED">
        <w:t>a</w:t>
      </w:r>
      <w:proofErr w:type="gramEnd"/>
      <w:r w:rsidR="00535CED">
        <w:t xml:space="preserve"> </w:t>
      </w:r>
      <w:r w:rsidR="004320CC">
        <w:t>FK</w:t>
      </w:r>
      <w:r w:rsidR="00535CED">
        <w:t xml:space="preserve"> join in all of the pets that they own. </w:t>
      </w:r>
      <w:r w:rsidR="00535CED">
        <w:lastRenderedPageBreak/>
        <w:t>Additionally, the customer should have insert/update access to a relation that contains billing information. The customer should be able to store credit card information, including the CC number (varchar), expiration date</w:t>
      </w:r>
      <w:r w:rsidR="004320CC">
        <w:t xml:space="preserve"> (date)</w:t>
      </w:r>
      <w:r w:rsidR="00535CED">
        <w:t xml:space="preserve">, and the security </w:t>
      </w:r>
      <w:r w:rsidR="004320CC">
        <w:t>code</w:t>
      </w:r>
      <w:r w:rsidR="00535CED">
        <w:t xml:space="preserve"> (varchar). Finally, there should be several attributes for billing</w:t>
      </w:r>
      <w:r w:rsidR="00535CED">
        <w:noBreakHyphen/>
        <w:t xml:space="preserve">street address (varchar), </w:t>
      </w:r>
      <w:proofErr w:type="spellStart"/>
      <w:r w:rsidR="00535CED">
        <w:t>zipcode</w:t>
      </w:r>
      <w:proofErr w:type="spellEnd"/>
      <w:r w:rsidR="00535CED">
        <w:t xml:space="preserve"> (varchar), town and state (varchar for both). The billing information should be one to many, as one user may have several cards on file.</w:t>
      </w:r>
    </w:p>
    <w:p w14:paraId="6BFFCC30" w14:textId="77777777" w:rsidR="00C22CE1" w:rsidRDefault="00C22CE1" w:rsidP="00840AEB"/>
    <w:p w14:paraId="342F921F" w14:textId="1F81C62E" w:rsidR="00C22CE1" w:rsidRDefault="00C22CE1" w:rsidP="00840AEB">
      <w:r w:rsidRPr="00C22CE1">
        <w:rPr>
          <w:u w:val="single"/>
        </w:rPr>
        <w:t>Combining all of my requirements:</w:t>
      </w:r>
      <w:r>
        <w:t xml:space="preserve"> First and foremost, I did not see the need to make any compromises in terms of attribute data types, so the attributes as laid out above can stay as listed. In the first design, there will be a relation containing information about care (“chart”), which has attributes described in the first section. This relation is accessible by all three user groups, although the customers will not have access to the detailed notes section.</w:t>
      </w:r>
      <w:r w:rsidR="00535CED">
        <w:t xml:space="preserve"> </w:t>
      </w:r>
      <w:r>
        <w:t xml:space="preserve">This relation will need to be joinable to a “treatment” relation, which contains medicines and procedures, as well as a standard dosage/time, and a marginal cost. The ‘chart’ relation will need to also be joinable against the “vet” table, and the “patient” table. I will not make it joinable against the scheduling table, however, and thus the chart table will have its own date stored. </w:t>
      </w:r>
    </w:p>
    <w:p w14:paraId="2110157A" w14:textId="55578515" w:rsidR="00C22CE1" w:rsidRDefault="00C22CE1" w:rsidP="00C22CE1">
      <w:pPr>
        <w:ind w:firstLine="720"/>
      </w:pPr>
      <w:r>
        <w:t xml:space="preserve">The vet table will be joinable against the schedule table as well as the </w:t>
      </w:r>
      <w:r w:rsidR="004320CC">
        <w:t>appointment</w:t>
      </w:r>
      <w:r>
        <w:t xml:space="preserve"> table. The patient table (containing information about pets) needs to contain a natural way to join it again chart, schedule, as well as customer. Customer only needs to be </w:t>
      </w:r>
      <w:r w:rsidR="00564387">
        <w:t>joinable against schedule, patient, and billing.</w:t>
      </w:r>
      <w:r w:rsidR="004320CC">
        <w:br/>
      </w:r>
      <w:r w:rsidR="004320CC">
        <w:tab/>
        <w:t>Overall, making this system work for the three user groups seems to be more of granting/restricting access, rather than converting between different domains.</w:t>
      </w:r>
    </w:p>
    <w:p w14:paraId="1C0D489F" w14:textId="08B168A6" w:rsidR="00564387" w:rsidRDefault="00564387" w:rsidP="00AA41C2"/>
    <w:tbl>
      <w:tblPr>
        <w:tblStyle w:val="TableGrid"/>
        <w:tblW w:w="0" w:type="auto"/>
        <w:tblLook w:val="04A0" w:firstRow="1" w:lastRow="0" w:firstColumn="1" w:lastColumn="0" w:noHBand="0" w:noVBand="1"/>
      </w:tblPr>
      <w:tblGrid>
        <w:gridCol w:w="1809"/>
        <w:gridCol w:w="1776"/>
        <w:gridCol w:w="820"/>
        <w:gridCol w:w="2430"/>
        <w:gridCol w:w="2515"/>
      </w:tblGrid>
      <w:tr w:rsidR="00AA41C2" w14:paraId="716E8D01" w14:textId="77777777" w:rsidTr="00E72FEA">
        <w:tc>
          <w:tcPr>
            <w:tcW w:w="9350" w:type="dxa"/>
            <w:gridSpan w:val="5"/>
          </w:tcPr>
          <w:p w14:paraId="72C101CA" w14:textId="4BAAE2D1" w:rsidR="00AA41C2" w:rsidRDefault="00AA41C2" w:rsidP="00E72FEA">
            <w:pPr>
              <w:jc w:val="center"/>
            </w:pPr>
            <w:r>
              <w:t>Customer</w:t>
            </w:r>
          </w:p>
        </w:tc>
      </w:tr>
      <w:tr w:rsidR="00AA41C2" w14:paraId="7B57B6AF" w14:textId="77777777" w:rsidTr="00E72FEA">
        <w:tc>
          <w:tcPr>
            <w:tcW w:w="1809" w:type="dxa"/>
          </w:tcPr>
          <w:p w14:paraId="39244B7C" w14:textId="77777777" w:rsidR="00AA41C2" w:rsidRDefault="00AA41C2" w:rsidP="00E72FEA">
            <w:pPr>
              <w:jc w:val="center"/>
            </w:pPr>
            <w:r>
              <w:t>Attribute Name</w:t>
            </w:r>
          </w:p>
        </w:tc>
        <w:tc>
          <w:tcPr>
            <w:tcW w:w="1776" w:type="dxa"/>
          </w:tcPr>
          <w:p w14:paraId="4070B215" w14:textId="77777777" w:rsidR="00AA41C2" w:rsidRDefault="00AA41C2" w:rsidP="00E72FEA">
            <w:pPr>
              <w:jc w:val="center"/>
            </w:pPr>
            <w:r>
              <w:t>Data Type</w:t>
            </w:r>
          </w:p>
        </w:tc>
        <w:tc>
          <w:tcPr>
            <w:tcW w:w="820" w:type="dxa"/>
          </w:tcPr>
          <w:p w14:paraId="3E6CA7E5" w14:textId="77777777" w:rsidR="00AA41C2" w:rsidRDefault="00AA41C2" w:rsidP="00E72FEA">
            <w:pPr>
              <w:jc w:val="center"/>
            </w:pPr>
            <w:r>
              <w:t>Size</w:t>
            </w:r>
          </w:p>
        </w:tc>
        <w:tc>
          <w:tcPr>
            <w:tcW w:w="2430" w:type="dxa"/>
          </w:tcPr>
          <w:p w14:paraId="6971D4FB" w14:textId="77777777" w:rsidR="00AA41C2" w:rsidRDefault="00AA41C2" w:rsidP="00E72FEA">
            <w:pPr>
              <w:jc w:val="center"/>
            </w:pPr>
            <w:r>
              <w:t>Constraints/Domain</w:t>
            </w:r>
          </w:p>
        </w:tc>
        <w:tc>
          <w:tcPr>
            <w:tcW w:w="2515" w:type="dxa"/>
          </w:tcPr>
          <w:p w14:paraId="4F048463" w14:textId="77777777" w:rsidR="00AA41C2" w:rsidRDefault="00AA41C2" w:rsidP="00E72FEA">
            <w:pPr>
              <w:jc w:val="center"/>
            </w:pPr>
            <w:r>
              <w:t>Cascading Problems</w:t>
            </w:r>
          </w:p>
        </w:tc>
      </w:tr>
      <w:tr w:rsidR="00AA41C2" w14:paraId="677A8D3A" w14:textId="77777777" w:rsidTr="00E72FEA">
        <w:tc>
          <w:tcPr>
            <w:tcW w:w="1809" w:type="dxa"/>
          </w:tcPr>
          <w:p w14:paraId="6F0846EA" w14:textId="77777777" w:rsidR="00AA41C2" w:rsidRDefault="00AA41C2" w:rsidP="00E72FEA">
            <w:pPr>
              <w:jc w:val="center"/>
            </w:pPr>
            <w:r>
              <w:t>id</w:t>
            </w:r>
          </w:p>
        </w:tc>
        <w:tc>
          <w:tcPr>
            <w:tcW w:w="1776" w:type="dxa"/>
          </w:tcPr>
          <w:p w14:paraId="2B957C37" w14:textId="77777777" w:rsidR="00AA41C2" w:rsidRDefault="00AA41C2" w:rsidP="00E72FEA">
            <w:pPr>
              <w:jc w:val="center"/>
            </w:pPr>
            <w:r>
              <w:t>int</w:t>
            </w:r>
          </w:p>
        </w:tc>
        <w:tc>
          <w:tcPr>
            <w:tcW w:w="820" w:type="dxa"/>
          </w:tcPr>
          <w:p w14:paraId="20CB118A" w14:textId="77777777" w:rsidR="00AA41C2" w:rsidRDefault="00AA41C2" w:rsidP="00E72FEA">
            <w:pPr>
              <w:jc w:val="center"/>
            </w:pPr>
            <w:r>
              <w:t>8</w:t>
            </w:r>
          </w:p>
        </w:tc>
        <w:tc>
          <w:tcPr>
            <w:tcW w:w="2430" w:type="dxa"/>
          </w:tcPr>
          <w:p w14:paraId="296CA085" w14:textId="77777777" w:rsidR="00AA41C2" w:rsidRDefault="00AA41C2" w:rsidP="00E72FEA">
            <w:pPr>
              <w:jc w:val="center"/>
            </w:pPr>
            <w:r>
              <w:t>Unique, not null</w:t>
            </w:r>
          </w:p>
        </w:tc>
        <w:tc>
          <w:tcPr>
            <w:tcW w:w="2515" w:type="dxa"/>
          </w:tcPr>
          <w:p w14:paraId="5DCEC209" w14:textId="77777777" w:rsidR="00AA41C2" w:rsidRDefault="00D05351" w:rsidP="00E72FEA">
            <w:pPr>
              <w:jc w:val="center"/>
            </w:pPr>
            <w:r>
              <w:t>ON DELETE RESTRICT</w:t>
            </w:r>
          </w:p>
          <w:p w14:paraId="4756C96F" w14:textId="38DA981C" w:rsidR="00D05351" w:rsidRDefault="00D05351" w:rsidP="00E72FEA">
            <w:pPr>
              <w:jc w:val="center"/>
            </w:pPr>
            <w:r>
              <w:t>Don’t leave orphaned patients in the DB</w:t>
            </w:r>
          </w:p>
        </w:tc>
      </w:tr>
      <w:tr w:rsidR="00AA41C2" w14:paraId="4A9A9E37" w14:textId="77777777" w:rsidTr="00E72FEA">
        <w:tc>
          <w:tcPr>
            <w:tcW w:w="1809" w:type="dxa"/>
          </w:tcPr>
          <w:p w14:paraId="6388C51B" w14:textId="13140DDF" w:rsidR="00AA41C2" w:rsidRDefault="00AA41C2" w:rsidP="00E72FEA">
            <w:pPr>
              <w:jc w:val="center"/>
            </w:pPr>
            <w:proofErr w:type="spellStart"/>
            <w:r>
              <w:t>fname</w:t>
            </w:r>
            <w:proofErr w:type="spellEnd"/>
          </w:p>
        </w:tc>
        <w:tc>
          <w:tcPr>
            <w:tcW w:w="1776" w:type="dxa"/>
          </w:tcPr>
          <w:p w14:paraId="10FE9140" w14:textId="77777777" w:rsidR="00AA41C2" w:rsidRDefault="00AA41C2" w:rsidP="00E72FEA">
            <w:pPr>
              <w:jc w:val="center"/>
            </w:pPr>
            <w:r>
              <w:t>varchar</w:t>
            </w:r>
          </w:p>
        </w:tc>
        <w:tc>
          <w:tcPr>
            <w:tcW w:w="820" w:type="dxa"/>
          </w:tcPr>
          <w:p w14:paraId="11170212" w14:textId="77777777" w:rsidR="00AA41C2" w:rsidRDefault="00AA41C2" w:rsidP="00E72FEA">
            <w:pPr>
              <w:jc w:val="center"/>
            </w:pPr>
            <w:r>
              <w:t>50</w:t>
            </w:r>
          </w:p>
        </w:tc>
        <w:tc>
          <w:tcPr>
            <w:tcW w:w="2430" w:type="dxa"/>
          </w:tcPr>
          <w:p w14:paraId="3AB71A65" w14:textId="77777777" w:rsidR="00AA41C2" w:rsidRDefault="00AA41C2" w:rsidP="00E72FEA">
            <w:pPr>
              <w:jc w:val="center"/>
            </w:pPr>
            <w:r>
              <w:t>Not null</w:t>
            </w:r>
          </w:p>
        </w:tc>
        <w:tc>
          <w:tcPr>
            <w:tcW w:w="2515" w:type="dxa"/>
          </w:tcPr>
          <w:p w14:paraId="1D7C74D4" w14:textId="77777777" w:rsidR="00AA41C2" w:rsidRDefault="00AA41C2" w:rsidP="00E72FEA">
            <w:pPr>
              <w:jc w:val="center"/>
            </w:pPr>
          </w:p>
        </w:tc>
      </w:tr>
      <w:tr w:rsidR="00AA41C2" w14:paraId="5865F42D" w14:textId="77777777" w:rsidTr="00E72FEA">
        <w:tc>
          <w:tcPr>
            <w:tcW w:w="1809" w:type="dxa"/>
          </w:tcPr>
          <w:p w14:paraId="28B47C79" w14:textId="4A516E3B" w:rsidR="00AA41C2" w:rsidRDefault="00AA41C2" w:rsidP="00E72FEA">
            <w:pPr>
              <w:jc w:val="center"/>
            </w:pPr>
            <w:proofErr w:type="spellStart"/>
            <w:r>
              <w:t>lname</w:t>
            </w:r>
            <w:proofErr w:type="spellEnd"/>
          </w:p>
        </w:tc>
        <w:tc>
          <w:tcPr>
            <w:tcW w:w="1776" w:type="dxa"/>
          </w:tcPr>
          <w:p w14:paraId="2F17F54A" w14:textId="77777777" w:rsidR="00AA41C2" w:rsidRDefault="00AA41C2" w:rsidP="00E72FEA">
            <w:pPr>
              <w:jc w:val="center"/>
            </w:pPr>
            <w:r>
              <w:t>varchar</w:t>
            </w:r>
          </w:p>
        </w:tc>
        <w:tc>
          <w:tcPr>
            <w:tcW w:w="820" w:type="dxa"/>
          </w:tcPr>
          <w:p w14:paraId="4529EEBA" w14:textId="34303C6E" w:rsidR="00AA41C2" w:rsidRDefault="00AA41C2" w:rsidP="00E72FEA">
            <w:pPr>
              <w:jc w:val="center"/>
            </w:pPr>
            <w:r>
              <w:t>50</w:t>
            </w:r>
          </w:p>
        </w:tc>
        <w:tc>
          <w:tcPr>
            <w:tcW w:w="2430" w:type="dxa"/>
          </w:tcPr>
          <w:p w14:paraId="74B81D0D" w14:textId="77777777" w:rsidR="00AA41C2" w:rsidRDefault="00AA41C2" w:rsidP="00E72FEA">
            <w:pPr>
              <w:jc w:val="center"/>
            </w:pPr>
            <w:r>
              <w:t>Not null</w:t>
            </w:r>
          </w:p>
        </w:tc>
        <w:tc>
          <w:tcPr>
            <w:tcW w:w="2515" w:type="dxa"/>
          </w:tcPr>
          <w:p w14:paraId="563F6080" w14:textId="77777777" w:rsidR="00AA41C2" w:rsidRDefault="00AA41C2" w:rsidP="00E72FEA">
            <w:pPr>
              <w:jc w:val="center"/>
            </w:pPr>
          </w:p>
        </w:tc>
      </w:tr>
      <w:tr w:rsidR="00AA41C2" w14:paraId="1A8F0126" w14:textId="77777777" w:rsidTr="00E72FEA">
        <w:tc>
          <w:tcPr>
            <w:tcW w:w="1809" w:type="dxa"/>
          </w:tcPr>
          <w:p w14:paraId="5A554ED8" w14:textId="06585789" w:rsidR="00AA41C2" w:rsidRDefault="00AA41C2" w:rsidP="00E72FEA">
            <w:pPr>
              <w:jc w:val="center"/>
            </w:pPr>
            <w:r>
              <w:t>phone</w:t>
            </w:r>
          </w:p>
        </w:tc>
        <w:tc>
          <w:tcPr>
            <w:tcW w:w="1776" w:type="dxa"/>
          </w:tcPr>
          <w:p w14:paraId="15BE8EE9" w14:textId="77777777" w:rsidR="00AA41C2" w:rsidRDefault="00AA41C2" w:rsidP="00E72FEA">
            <w:pPr>
              <w:jc w:val="center"/>
            </w:pPr>
            <w:r>
              <w:t>varchar</w:t>
            </w:r>
          </w:p>
        </w:tc>
        <w:tc>
          <w:tcPr>
            <w:tcW w:w="820" w:type="dxa"/>
          </w:tcPr>
          <w:p w14:paraId="4A7D3D56" w14:textId="7953DC78" w:rsidR="00AA41C2" w:rsidRDefault="00AA41C2" w:rsidP="00E72FEA">
            <w:pPr>
              <w:jc w:val="center"/>
            </w:pPr>
            <w:r>
              <w:t>11</w:t>
            </w:r>
          </w:p>
        </w:tc>
        <w:tc>
          <w:tcPr>
            <w:tcW w:w="2430" w:type="dxa"/>
          </w:tcPr>
          <w:p w14:paraId="41A6EB07" w14:textId="33316E35" w:rsidR="00AA41C2" w:rsidRDefault="00AA41C2" w:rsidP="00E72FEA">
            <w:pPr>
              <w:jc w:val="center"/>
            </w:pPr>
            <w:r>
              <w:t>Not null</w:t>
            </w:r>
          </w:p>
        </w:tc>
        <w:tc>
          <w:tcPr>
            <w:tcW w:w="2515" w:type="dxa"/>
          </w:tcPr>
          <w:p w14:paraId="3B933CC4" w14:textId="77777777" w:rsidR="00AA41C2" w:rsidRDefault="00AA41C2" w:rsidP="00E72FEA"/>
        </w:tc>
      </w:tr>
      <w:tr w:rsidR="00AA41C2" w14:paraId="5DAFBE7D" w14:textId="77777777" w:rsidTr="00E72FEA">
        <w:tc>
          <w:tcPr>
            <w:tcW w:w="1809" w:type="dxa"/>
          </w:tcPr>
          <w:p w14:paraId="7B2BCF64" w14:textId="2159E097" w:rsidR="00AA41C2" w:rsidRDefault="00AA41C2" w:rsidP="00E72FEA">
            <w:pPr>
              <w:jc w:val="center"/>
            </w:pPr>
            <w:r>
              <w:t>email</w:t>
            </w:r>
          </w:p>
        </w:tc>
        <w:tc>
          <w:tcPr>
            <w:tcW w:w="1776" w:type="dxa"/>
          </w:tcPr>
          <w:p w14:paraId="5AC01F32" w14:textId="4733BC80" w:rsidR="00AA41C2" w:rsidRDefault="00AA41C2" w:rsidP="00E72FEA">
            <w:pPr>
              <w:jc w:val="center"/>
            </w:pPr>
            <w:r>
              <w:t>varchar</w:t>
            </w:r>
          </w:p>
        </w:tc>
        <w:tc>
          <w:tcPr>
            <w:tcW w:w="820" w:type="dxa"/>
          </w:tcPr>
          <w:p w14:paraId="1779A259" w14:textId="326C003D" w:rsidR="00AA41C2" w:rsidRDefault="00AA41C2" w:rsidP="00E72FEA">
            <w:pPr>
              <w:jc w:val="center"/>
            </w:pPr>
            <w:r>
              <w:t>50</w:t>
            </w:r>
          </w:p>
        </w:tc>
        <w:tc>
          <w:tcPr>
            <w:tcW w:w="2430" w:type="dxa"/>
          </w:tcPr>
          <w:p w14:paraId="3055FA5D" w14:textId="05F2158D" w:rsidR="00AA41C2" w:rsidRDefault="00AA41C2" w:rsidP="00E72FEA">
            <w:pPr>
              <w:jc w:val="center"/>
            </w:pPr>
          </w:p>
        </w:tc>
        <w:tc>
          <w:tcPr>
            <w:tcW w:w="2515" w:type="dxa"/>
          </w:tcPr>
          <w:p w14:paraId="6D7286F1" w14:textId="77777777" w:rsidR="00AA41C2" w:rsidRDefault="00AA41C2" w:rsidP="00E72FEA"/>
        </w:tc>
      </w:tr>
    </w:tbl>
    <w:p w14:paraId="3A2BB3D4" w14:textId="77777777" w:rsidR="00AA41C2" w:rsidRDefault="00AA41C2" w:rsidP="00AA41C2">
      <w:pPr>
        <w:rPr>
          <w:b/>
          <w:bCs/>
        </w:rPr>
      </w:pPr>
      <w:r>
        <w:rPr>
          <w:b/>
          <w:bCs/>
        </w:rPr>
        <w:t>Primary Key(s):</w:t>
      </w:r>
    </w:p>
    <w:p w14:paraId="399E8D81" w14:textId="77777777" w:rsidR="00AA41C2" w:rsidRPr="00564387" w:rsidRDefault="00AA41C2" w:rsidP="00AA41C2">
      <w:r>
        <w:t>id</w:t>
      </w:r>
    </w:p>
    <w:p w14:paraId="12A75E44" w14:textId="77777777" w:rsidR="00AA41C2" w:rsidRDefault="00AA41C2" w:rsidP="00AA41C2">
      <w:pPr>
        <w:rPr>
          <w:b/>
          <w:bCs/>
        </w:rPr>
      </w:pPr>
      <w:r>
        <w:rPr>
          <w:b/>
          <w:bCs/>
        </w:rPr>
        <w:t>Foreign Key(s):</w:t>
      </w:r>
    </w:p>
    <w:p w14:paraId="1908696C" w14:textId="479AC05A" w:rsidR="00AA41C2" w:rsidRDefault="00AA41C2" w:rsidP="00AA41C2">
      <w:pPr>
        <w:rPr>
          <w:b/>
          <w:bCs/>
        </w:rPr>
      </w:pPr>
      <w:r>
        <w:rPr>
          <w:b/>
          <w:bCs/>
        </w:rPr>
        <w:t>Indices:</w:t>
      </w:r>
    </w:p>
    <w:p w14:paraId="16D20BD3" w14:textId="20E487CB" w:rsidR="00AA41C2" w:rsidRPr="00AA41C2" w:rsidRDefault="00AA41C2" w:rsidP="00AA41C2">
      <w:proofErr w:type="spellStart"/>
      <w:r>
        <w:t>fname</w:t>
      </w:r>
      <w:proofErr w:type="spellEnd"/>
      <w:r>
        <w:t xml:space="preserve">, </w:t>
      </w:r>
      <w:proofErr w:type="spellStart"/>
      <w:r>
        <w:t>lname</w:t>
      </w:r>
      <w:proofErr w:type="spellEnd"/>
    </w:p>
    <w:p w14:paraId="437F60CD" w14:textId="77777777" w:rsidR="00AA41C2" w:rsidRDefault="00AA41C2" w:rsidP="00C22CE1">
      <w:pPr>
        <w:ind w:firstLine="720"/>
      </w:pPr>
    </w:p>
    <w:tbl>
      <w:tblPr>
        <w:tblStyle w:val="TableGrid"/>
        <w:tblW w:w="0" w:type="auto"/>
        <w:tblLook w:val="04A0" w:firstRow="1" w:lastRow="0" w:firstColumn="1" w:lastColumn="0" w:noHBand="0" w:noVBand="1"/>
      </w:tblPr>
      <w:tblGrid>
        <w:gridCol w:w="1809"/>
        <w:gridCol w:w="1776"/>
        <w:gridCol w:w="820"/>
        <w:gridCol w:w="2430"/>
        <w:gridCol w:w="2515"/>
      </w:tblGrid>
      <w:tr w:rsidR="00564387" w14:paraId="0EA3D8D5" w14:textId="77777777" w:rsidTr="00564387">
        <w:tc>
          <w:tcPr>
            <w:tcW w:w="9350" w:type="dxa"/>
            <w:gridSpan w:val="5"/>
          </w:tcPr>
          <w:p w14:paraId="3352E83A" w14:textId="34448FFE" w:rsidR="00564387" w:rsidRDefault="00564387" w:rsidP="00564387">
            <w:pPr>
              <w:jc w:val="center"/>
            </w:pPr>
            <w:r>
              <w:t>PATIENT</w:t>
            </w:r>
          </w:p>
        </w:tc>
      </w:tr>
      <w:tr w:rsidR="00564387" w14:paraId="6FA43D33" w14:textId="77777777" w:rsidTr="00564387">
        <w:tc>
          <w:tcPr>
            <w:tcW w:w="1809" w:type="dxa"/>
          </w:tcPr>
          <w:p w14:paraId="3EC21C1A" w14:textId="137D4BE2" w:rsidR="00564387" w:rsidRDefault="00564387" w:rsidP="00564387">
            <w:pPr>
              <w:jc w:val="center"/>
            </w:pPr>
            <w:r>
              <w:t>Attribute Name</w:t>
            </w:r>
          </w:p>
        </w:tc>
        <w:tc>
          <w:tcPr>
            <w:tcW w:w="1776" w:type="dxa"/>
          </w:tcPr>
          <w:p w14:paraId="37BCD82E" w14:textId="53CCD661" w:rsidR="00564387" w:rsidRDefault="00564387" w:rsidP="00564387">
            <w:pPr>
              <w:jc w:val="center"/>
            </w:pPr>
            <w:r>
              <w:t>Data Type</w:t>
            </w:r>
          </w:p>
        </w:tc>
        <w:tc>
          <w:tcPr>
            <w:tcW w:w="820" w:type="dxa"/>
          </w:tcPr>
          <w:p w14:paraId="62BE222B" w14:textId="5C30D669" w:rsidR="00564387" w:rsidRDefault="00564387" w:rsidP="00564387">
            <w:pPr>
              <w:jc w:val="center"/>
            </w:pPr>
            <w:r>
              <w:t>Size</w:t>
            </w:r>
          </w:p>
        </w:tc>
        <w:tc>
          <w:tcPr>
            <w:tcW w:w="2430" w:type="dxa"/>
          </w:tcPr>
          <w:p w14:paraId="3331B412" w14:textId="36D3C345" w:rsidR="00564387" w:rsidRDefault="00564387" w:rsidP="00564387">
            <w:pPr>
              <w:jc w:val="center"/>
            </w:pPr>
            <w:r>
              <w:t>Constraints/Domain</w:t>
            </w:r>
          </w:p>
        </w:tc>
        <w:tc>
          <w:tcPr>
            <w:tcW w:w="2515" w:type="dxa"/>
          </w:tcPr>
          <w:p w14:paraId="14D5F853" w14:textId="051ED445" w:rsidR="00564387" w:rsidRDefault="00564387" w:rsidP="00564387">
            <w:pPr>
              <w:jc w:val="center"/>
            </w:pPr>
            <w:r>
              <w:t>Cascading Problems</w:t>
            </w:r>
          </w:p>
        </w:tc>
      </w:tr>
      <w:tr w:rsidR="00564387" w14:paraId="45D6195D" w14:textId="77777777" w:rsidTr="00564387">
        <w:tc>
          <w:tcPr>
            <w:tcW w:w="1809" w:type="dxa"/>
          </w:tcPr>
          <w:p w14:paraId="0ACCBE73" w14:textId="042D91EB" w:rsidR="00564387" w:rsidRDefault="00564387" w:rsidP="00564387">
            <w:pPr>
              <w:jc w:val="center"/>
            </w:pPr>
            <w:r>
              <w:t>id</w:t>
            </w:r>
          </w:p>
        </w:tc>
        <w:tc>
          <w:tcPr>
            <w:tcW w:w="1776" w:type="dxa"/>
          </w:tcPr>
          <w:p w14:paraId="6BB2EB0F" w14:textId="07D43D9D" w:rsidR="00564387" w:rsidRDefault="00564387" w:rsidP="00564387">
            <w:pPr>
              <w:jc w:val="center"/>
            </w:pPr>
            <w:r>
              <w:t>int</w:t>
            </w:r>
          </w:p>
        </w:tc>
        <w:tc>
          <w:tcPr>
            <w:tcW w:w="820" w:type="dxa"/>
          </w:tcPr>
          <w:p w14:paraId="49F0A1E0" w14:textId="744C53EC" w:rsidR="00564387" w:rsidRDefault="00564387" w:rsidP="00564387">
            <w:pPr>
              <w:jc w:val="center"/>
            </w:pPr>
            <w:r>
              <w:t>8</w:t>
            </w:r>
          </w:p>
        </w:tc>
        <w:tc>
          <w:tcPr>
            <w:tcW w:w="2430" w:type="dxa"/>
          </w:tcPr>
          <w:p w14:paraId="2F7ED8EE" w14:textId="1E6F6443" w:rsidR="00564387" w:rsidRDefault="00564387" w:rsidP="00564387">
            <w:pPr>
              <w:jc w:val="center"/>
            </w:pPr>
            <w:r>
              <w:t>Unique, not null</w:t>
            </w:r>
          </w:p>
        </w:tc>
        <w:tc>
          <w:tcPr>
            <w:tcW w:w="2515" w:type="dxa"/>
          </w:tcPr>
          <w:p w14:paraId="3054F209" w14:textId="2FB5257A" w:rsidR="00564387" w:rsidRDefault="00D05351" w:rsidP="00564387">
            <w:pPr>
              <w:jc w:val="center"/>
            </w:pPr>
            <w:r>
              <w:t>None, no tables reference this.</w:t>
            </w:r>
          </w:p>
        </w:tc>
      </w:tr>
      <w:tr w:rsidR="00564387" w14:paraId="376DEC0A" w14:textId="77777777" w:rsidTr="00564387">
        <w:tc>
          <w:tcPr>
            <w:tcW w:w="1809" w:type="dxa"/>
          </w:tcPr>
          <w:p w14:paraId="4197D34F" w14:textId="10FBD3DB" w:rsidR="00564387" w:rsidRDefault="00564387" w:rsidP="00564387">
            <w:pPr>
              <w:jc w:val="center"/>
            </w:pPr>
            <w:r>
              <w:t>name</w:t>
            </w:r>
          </w:p>
        </w:tc>
        <w:tc>
          <w:tcPr>
            <w:tcW w:w="1776" w:type="dxa"/>
          </w:tcPr>
          <w:p w14:paraId="78926552" w14:textId="25E905B8" w:rsidR="00564387" w:rsidRDefault="00564387" w:rsidP="00564387">
            <w:pPr>
              <w:jc w:val="center"/>
            </w:pPr>
            <w:r>
              <w:t>varchar</w:t>
            </w:r>
          </w:p>
        </w:tc>
        <w:tc>
          <w:tcPr>
            <w:tcW w:w="820" w:type="dxa"/>
          </w:tcPr>
          <w:p w14:paraId="23460303" w14:textId="7ADB756C" w:rsidR="00564387" w:rsidRDefault="00564387" w:rsidP="00564387">
            <w:pPr>
              <w:jc w:val="center"/>
            </w:pPr>
            <w:r>
              <w:t>50</w:t>
            </w:r>
          </w:p>
        </w:tc>
        <w:tc>
          <w:tcPr>
            <w:tcW w:w="2430" w:type="dxa"/>
          </w:tcPr>
          <w:p w14:paraId="4FEE4642" w14:textId="2F129BCA" w:rsidR="00564387" w:rsidRDefault="00564387" w:rsidP="00564387">
            <w:pPr>
              <w:jc w:val="center"/>
            </w:pPr>
            <w:r>
              <w:t>Not null</w:t>
            </w:r>
          </w:p>
        </w:tc>
        <w:tc>
          <w:tcPr>
            <w:tcW w:w="2515" w:type="dxa"/>
          </w:tcPr>
          <w:p w14:paraId="030A265A" w14:textId="77777777" w:rsidR="00564387" w:rsidRDefault="00564387" w:rsidP="00564387">
            <w:pPr>
              <w:jc w:val="center"/>
            </w:pPr>
          </w:p>
        </w:tc>
      </w:tr>
      <w:tr w:rsidR="00564387" w14:paraId="0EF67DD6" w14:textId="77777777" w:rsidTr="00564387">
        <w:tc>
          <w:tcPr>
            <w:tcW w:w="1809" w:type="dxa"/>
          </w:tcPr>
          <w:p w14:paraId="0CE8BB0A" w14:textId="3305DDE9" w:rsidR="00564387" w:rsidRDefault="00564387" w:rsidP="00564387">
            <w:pPr>
              <w:jc w:val="center"/>
            </w:pPr>
            <w:r>
              <w:lastRenderedPageBreak/>
              <w:t>species</w:t>
            </w:r>
          </w:p>
        </w:tc>
        <w:tc>
          <w:tcPr>
            <w:tcW w:w="1776" w:type="dxa"/>
          </w:tcPr>
          <w:p w14:paraId="575C155F" w14:textId="74693E3C" w:rsidR="00564387" w:rsidRDefault="00564387" w:rsidP="00564387">
            <w:pPr>
              <w:jc w:val="center"/>
            </w:pPr>
            <w:r>
              <w:t>varchar</w:t>
            </w:r>
          </w:p>
        </w:tc>
        <w:tc>
          <w:tcPr>
            <w:tcW w:w="820" w:type="dxa"/>
          </w:tcPr>
          <w:p w14:paraId="02ACB3D5" w14:textId="0DD2EC08" w:rsidR="00564387" w:rsidRDefault="00564387" w:rsidP="00564387">
            <w:pPr>
              <w:jc w:val="center"/>
            </w:pPr>
            <w:r>
              <w:t>30</w:t>
            </w:r>
          </w:p>
        </w:tc>
        <w:tc>
          <w:tcPr>
            <w:tcW w:w="2430" w:type="dxa"/>
          </w:tcPr>
          <w:p w14:paraId="367BAF72" w14:textId="2E0BEB53" w:rsidR="00564387" w:rsidRDefault="00564387" w:rsidP="00564387">
            <w:pPr>
              <w:jc w:val="center"/>
            </w:pPr>
            <w:r>
              <w:t>Not null</w:t>
            </w:r>
          </w:p>
        </w:tc>
        <w:tc>
          <w:tcPr>
            <w:tcW w:w="2515" w:type="dxa"/>
          </w:tcPr>
          <w:p w14:paraId="420683AE" w14:textId="77777777" w:rsidR="00564387" w:rsidRDefault="00564387" w:rsidP="00564387">
            <w:pPr>
              <w:jc w:val="center"/>
            </w:pPr>
          </w:p>
        </w:tc>
      </w:tr>
      <w:tr w:rsidR="00564387" w14:paraId="61718CDC" w14:textId="77777777" w:rsidTr="00564387">
        <w:tc>
          <w:tcPr>
            <w:tcW w:w="1809" w:type="dxa"/>
          </w:tcPr>
          <w:p w14:paraId="7C3730B1" w14:textId="1EA44992" w:rsidR="00564387" w:rsidRDefault="00564387" w:rsidP="00564387">
            <w:pPr>
              <w:jc w:val="center"/>
            </w:pPr>
            <w:r>
              <w:t>breed</w:t>
            </w:r>
          </w:p>
        </w:tc>
        <w:tc>
          <w:tcPr>
            <w:tcW w:w="1776" w:type="dxa"/>
          </w:tcPr>
          <w:p w14:paraId="6C53F4DA" w14:textId="55354A0F" w:rsidR="00564387" w:rsidRDefault="00564387" w:rsidP="00564387">
            <w:pPr>
              <w:jc w:val="center"/>
            </w:pPr>
            <w:r>
              <w:t>varchar</w:t>
            </w:r>
          </w:p>
        </w:tc>
        <w:tc>
          <w:tcPr>
            <w:tcW w:w="820" w:type="dxa"/>
          </w:tcPr>
          <w:p w14:paraId="6BE54774" w14:textId="20A3A47D" w:rsidR="00564387" w:rsidRDefault="00564387" w:rsidP="00564387">
            <w:pPr>
              <w:jc w:val="center"/>
            </w:pPr>
            <w:r>
              <w:t>30</w:t>
            </w:r>
          </w:p>
        </w:tc>
        <w:tc>
          <w:tcPr>
            <w:tcW w:w="2430" w:type="dxa"/>
          </w:tcPr>
          <w:p w14:paraId="55F31B82" w14:textId="77777777" w:rsidR="00564387" w:rsidRDefault="00564387" w:rsidP="00564387">
            <w:pPr>
              <w:jc w:val="center"/>
            </w:pPr>
          </w:p>
        </w:tc>
        <w:tc>
          <w:tcPr>
            <w:tcW w:w="2515" w:type="dxa"/>
          </w:tcPr>
          <w:p w14:paraId="6A73397E" w14:textId="334D5348" w:rsidR="00564387" w:rsidRDefault="00564387" w:rsidP="007847B8"/>
        </w:tc>
      </w:tr>
      <w:tr w:rsidR="00564387" w14:paraId="0BA49852" w14:textId="77777777" w:rsidTr="00564387">
        <w:tc>
          <w:tcPr>
            <w:tcW w:w="1809" w:type="dxa"/>
          </w:tcPr>
          <w:p w14:paraId="58AB5ABE" w14:textId="035652B8" w:rsidR="00564387" w:rsidRDefault="00564387" w:rsidP="00564387">
            <w:pPr>
              <w:jc w:val="center"/>
            </w:pPr>
            <w:proofErr w:type="spellStart"/>
            <w:r>
              <w:t>customer_id</w:t>
            </w:r>
            <w:proofErr w:type="spellEnd"/>
          </w:p>
        </w:tc>
        <w:tc>
          <w:tcPr>
            <w:tcW w:w="1776" w:type="dxa"/>
          </w:tcPr>
          <w:p w14:paraId="40C5107A" w14:textId="1669ED1D" w:rsidR="00564387" w:rsidRDefault="00564387" w:rsidP="00564387">
            <w:pPr>
              <w:jc w:val="center"/>
            </w:pPr>
            <w:r>
              <w:t>int</w:t>
            </w:r>
          </w:p>
        </w:tc>
        <w:tc>
          <w:tcPr>
            <w:tcW w:w="820" w:type="dxa"/>
          </w:tcPr>
          <w:p w14:paraId="6315EFE9" w14:textId="78BA2FCC" w:rsidR="00564387" w:rsidRDefault="00564387" w:rsidP="00564387">
            <w:pPr>
              <w:jc w:val="center"/>
            </w:pPr>
            <w:r>
              <w:t>8</w:t>
            </w:r>
          </w:p>
        </w:tc>
        <w:tc>
          <w:tcPr>
            <w:tcW w:w="2430" w:type="dxa"/>
          </w:tcPr>
          <w:p w14:paraId="5BA1A472" w14:textId="4FCC6425" w:rsidR="00564387" w:rsidRDefault="00564387" w:rsidP="00564387">
            <w:pPr>
              <w:jc w:val="center"/>
            </w:pPr>
            <w:r>
              <w:t>Not null</w:t>
            </w:r>
          </w:p>
        </w:tc>
        <w:tc>
          <w:tcPr>
            <w:tcW w:w="2515" w:type="dxa"/>
          </w:tcPr>
          <w:p w14:paraId="632E8B58" w14:textId="7455D12E" w:rsidR="007847B8" w:rsidRDefault="007847B8" w:rsidP="007847B8"/>
        </w:tc>
      </w:tr>
    </w:tbl>
    <w:p w14:paraId="70D4FF00" w14:textId="6F2AB5FB" w:rsidR="00564387" w:rsidRDefault="00564387" w:rsidP="00564387">
      <w:pPr>
        <w:rPr>
          <w:b/>
          <w:bCs/>
        </w:rPr>
      </w:pPr>
      <w:r>
        <w:rPr>
          <w:b/>
          <w:bCs/>
        </w:rPr>
        <w:t>Primary Key(s):</w:t>
      </w:r>
    </w:p>
    <w:p w14:paraId="54945684" w14:textId="680310D3" w:rsidR="00564387" w:rsidRPr="00564387" w:rsidRDefault="00564387" w:rsidP="00564387">
      <w:r>
        <w:t>id</w:t>
      </w:r>
    </w:p>
    <w:p w14:paraId="13DC71FF" w14:textId="58A95A06" w:rsidR="00564387" w:rsidRDefault="00564387" w:rsidP="00564387">
      <w:pPr>
        <w:rPr>
          <w:b/>
          <w:bCs/>
        </w:rPr>
      </w:pPr>
      <w:r>
        <w:rPr>
          <w:b/>
          <w:bCs/>
        </w:rPr>
        <w:t>Foreign Key(s):</w:t>
      </w:r>
    </w:p>
    <w:p w14:paraId="73EF7D2E" w14:textId="31B94757" w:rsidR="00564387" w:rsidRPr="00564387" w:rsidRDefault="00564387" w:rsidP="00564387">
      <w:proofErr w:type="spellStart"/>
      <w:r>
        <w:t>customer_id</w:t>
      </w:r>
      <w:proofErr w:type="spellEnd"/>
      <w:r>
        <w:t xml:space="preserve"> REFERENCES customer</w:t>
      </w:r>
      <w:r w:rsidR="00AA41C2">
        <w:t>(id)</w:t>
      </w:r>
    </w:p>
    <w:p w14:paraId="5BC89FAB" w14:textId="6435DE5E" w:rsidR="00564387" w:rsidRDefault="00564387" w:rsidP="00564387">
      <w:pPr>
        <w:rPr>
          <w:b/>
          <w:bCs/>
        </w:rPr>
      </w:pPr>
      <w:r>
        <w:rPr>
          <w:b/>
          <w:bCs/>
        </w:rPr>
        <w:t>Indices:</w:t>
      </w:r>
    </w:p>
    <w:p w14:paraId="01A0AC18" w14:textId="3DB1A2E8" w:rsidR="00564387" w:rsidRPr="00564387" w:rsidRDefault="00564387" w:rsidP="00564387">
      <w:proofErr w:type="spellStart"/>
      <w:r>
        <w:t>customer_id</w:t>
      </w:r>
      <w:proofErr w:type="spellEnd"/>
      <w:r>
        <w:t>, species</w:t>
      </w:r>
    </w:p>
    <w:p w14:paraId="071A37D4" w14:textId="27BEAD36" w:rsidR="00564387" w:rsidRDefault="00564387" w:rsidP="00564387">
      <w:pPr>
        <w:rPr>
          <w:b/>
          <w:bCs/>
        </w:rPr>
      </w:pPr>
    </w:p>
    <w:tbl>
      <w:tblPr>
        <w:tblStyle w:val="TableGrid"/>
        <w:tblW w:w="0" w:type="auto"/>
        <w:tblLook w:val="04A0" w:firstRow="1" w:lastRow="0" w:firstColumn="1" w:lastColumn="0" w:noHBand="0" w:noVBand="1"/>
      </w:tblPr>
      <w:tblGrid>
        <w:gridCol w:w="1809"/>
        <w:gridCol w:w="1776"/>
        <w:gridCol w:w="820"/>
        <w:gridCol w:w="2430"/>
        <w:gridCol w:w="2515"/>
      </w:tblGrid>
      <w:tr w:rsidR="00564387" w14:paraId="46B432FD" w14:textId="77777777" w:rsidTr="00E72FEA">
        <w:tc>
          <w:tcPr>
            <w:tcW w:w="9350" w:type="dxa"/>
            <w:gridSpan w:val="5"/>
          </w:tcPr>
          <w:p w14:paraId="345F4A5A" w14:textId="18FE79ED" w:rsidR="00564387" w:rsidRDefault="00564387" w:rsidP="00E72FEA">
            <w:pPr>
              <w:jc w:val="center"/>
            </w:pPr>
            <w:r>
              <w:t>TREATMENT</w:t>
            </w:r>
          </w:p>
        </w:tc>
      </w:tr>
      <w:tr w:rsidR="00564387" w14:paraId="78895231" w14:textId="77777777" w:rsidTr="00E72FEA">
        <w:tc>
          <w:tcPr>
            <w:tcW w:w="1809" w:type="dxa"/>
          </w:tcPr>
          <w:p w14:paraId="0A14FB04" w14:textId="77777777" w:rsidR="00564387" w:rsidRDefault="00564387" w:rsidP="00E72FEA">
            <w:pPr>
              <w:jc w:val="center"/>
            </w:pPr>
            <w:r>
              <w:t>Attribute Name</w:t>
            </w:r>
          </w:p>
        </w:tc>
        <w:tc>
          <w:tcPr>
            <w:tcW w:w="1776" w:type="dxa"/>
          </w:tcPr>
          <w:p w14:paraId="61EE7988" w14:textId="77777777" w:rsidR="00564387" w:rsidRDefault="00564387" w:rsidP="00E72FEA">
            <w:pPr>
              <w:jc w:val="center"/>
            </w:pPr>
            <w:r>
              <w:t>Data Type</w:t>
            </w:r>
          </w:p>
        </w:tc>
        <w:tc>
          <w:tcPr>
            <w:tcW w:w="820" w:type="dxa"/>
          </w:tcPr>
          <w:p w14:paraId="14B92F46" w14:textId="77777777" w:rsidR="00564387" w:rsidRDefault="00564387" w:rsidP="00E72FEA">
            <w:pPr>
              <w:jc w:val="center"/>
            </w:pPr>
            <w:r>
              <w:t>Size</w:t>
            </w:r>
          </w:p>
        </w:tc>
        <w:tc>
          <w:tcPr>
            <w:tcW w:w="2430" w:type="dxa"/>
          </w:tcPr>
          <w:p w14:paraId="1F57543E" w14:textId="77777777" w:rsidR="00564387" w:rsidRDefault="00564387" w:rsidP="00E72FEA">
            <w:pPr>
              <w:jc w:val="center"/>
            </w:pPr>
            <w:r>
              <w:t>Constraints/Domain</w:t>
            </w:r>
          </w:p>
        </w:tc>
        <w:tc>
          <w:tcPr>
            <w:tcW w:w="2515" w:type="dxa"/>
          </w:tcPr>
          <w:p w14:paraId="744790C2" w14:textId="77777777" w:rsidR="00564387" w:rsidRDefault="00564387" w:rsidP="00E72FEA">
            <w:pPr>
              <w:jc w:val="center"/>
            </w:pPr>
            <w:r>
              <w:t>Cascading Problems</w:t>
            </w:r>
          </w:p>
        </w:tc>
      </w:tr>
      <w:tr w:rsidR="00564387" w14:paraId="07030389" w14:textId="77777777" w:rsidTr="00E72FEA">
        <w:tc>
          <w:tcPr>
            <w:tcW w:w="1809" w:type="dxa"/>
          </w:tcPr>
          <w:p w14:paraId="47231B69" w14:textId="77777777" w:rsidR="00564387" w:rsidRDefault="00564387" w:rsidP="00E72FEA">
            <w:pPr>
              <w:jc w:val="center"/>
            </w:pPr>
            <w:r>
              <w:t>id</w:t>
            </w:r>
          </w:p>
        </w:tc>
        <w:tc>
          <w:tcPr>
            <w:tcW w:w="1776" w:type="dxa"/>
          </w:tcPr>
          <w:p w14:paraId="28DF5D7E" w14:textId="77777777" w:rsidR="00564387" w:rsidRDefault="00564387" w:rsidP="00E72FEA">
            <w:pPr>
              <w:jc w:val="center"/>
            </w:pPr>
            <w:r>
              <w:t>int</w:t>
            </w:r>
          </w:p>
        </w:tc>
        <w:tc>
          <w:tcPr>
            <w:tcW w:w="820" w:type="dxa"/>
          </w:tcPr>
          <w:p w14:paraId="1C127627" w14:textId="77777777" w:rsidR="00564387" w:rsidRDefault="00564387" w:rsidP="00E72FEA">
            <w:pPr>
              <w:jc w:val="center"/>
            </w:pPr>
            <w:r>
              <w:t>8</w:t>
            </w:r>
          </w:p>
        </w:tc>
        <w:tc>
          <w:tcPr>
            <w:tcW w:w="2430" w:type="dxa"/>
          </w:tcPr>
          <w:p w14:paraId="0B4B85AC" w14:textId="77777777" w:rsidR="00564387" w:rsidRDefault="00564387" w:rsidP="00E72FEA">
            <w:pPr>
              <w:jc w:val="center"/>
            </w:pPr>
            <w:r>
              <w:t>Unique, not null</w:t>
            </w:r>
          </w:p>
        </w:tc>
        <w:tc>
          <w:tcPr>
            <w:tcW w:w="2515" w:type="dxa"/>
          </w:tcPr>
          <w:p w14:paraId="6B53C03E" w14:textId="3BA88F51" w:rsidR="00564387" w:rsidRDefault="00D05351" w:rsidP="00E72FEA">
            <w:pPr>
              <w:jc w:val="center"/>
            </w:pPr>
            <w:r>
              <w:t>None, no tables reference this one.</w:t>
            </w:r>
          </w:p>
        </w:tc>
      </w:tr>
      <w:tr w:rsidR="00564387" w14:paraId="3F16687D" w14:textId="77777777" w:rsidTr="00E72FEA">
        <w:tc>
          <w:tcPr>
            <w:tcW w:w="1809" w:type="dxa"/>
          </w:tcPr>
          <w:p w14:paraId="19AB5FBC" w14:textId="5C07E6D5" w:rsidR="00564387" w:rsidRDefault="00564387" w:rsidP="00E72FEA">
            <w:pPr>
              <w:jc w:val="center"/>
            </w:pPr>
            <w:r>
              <w:t>treatment</w:t>
            </w:r>
          </w:p>
        </w:tc>
        <w:tc>
          <w:tcPr>
            <w:tcW w:w="1776" w:type="dxa"/>
          </w:tcPr>
          <w:p w14:paraId="5E847547" w14:textId="77777777" w:rsidR="00564387" w:rsidRDefault="00564387" w:rsidP="00E72FEA">
            <w:pPr>
              <w:jc w:val="center"/>
            </w:pPr>
            <w:r>
              <w:t>varchar</w:t>
            </w:r>
          </w:p>
        </w:tc>
        <w:tc>
          <w:tcPr>
            <w:tcW w:w="820" w:type="dxa"/>
          </w:tcPr>
          <w:p w14:paraId="1A9417A9" w14:textId="7E7930DA" w:rsidR="00564387" w:rsidRDefault="00564387" w:rsidP="00E72FEA">
            <w:pPr>
              <w:jc w:val="center"/>
            </w:pPr>
            <w:r>
              <w:t>30</w:t>
            </w:r>
          </w:p>
        </w:tc>
        <w:tc>
          <w:tcPr>
            <w:tcW w:w="2430" w:type="dxa"/>
          </w:tcPr>
          <w:p w14:paraId="3E5C7354" w14:textId="77777777" w:rsidR="00564387" w:rsidRDefault="00564387" w:rsidP="00E72FEA">
            <w:pPr>
              <w:jc w:val="center"/>
            </w:pPr>
            <w:r>
              <w:t>Not null</w:t>
            </w:r>
          </w:p>
        </w:tc>
        <w:tc>
          <w:tcPr>
            <w:tcW w:w="2515" w:type="dxa"/>
          </w:tcPr>
          <w:p w14:paraId="7BC13B8C" w14:textId="77777777" w:rsidR="00564387" w:rsidRDefault="00564387" w:rsidP="00E72FEA">
            <w:pPr>
              <w:jc w:val="center"/>
            </w:pPr>
          </w:p>
        </w:tc>
      </w:tr>
      <w:tr w:rsidR="00564387" w14:paraId="5D992673" w14:textId="77777777" w:rsidTr="00E72FEA">
        <w:tc>
          <w:tcPr>
            <w:tcW w:w="1809" w:type="dxa"/>
          </w:tcPr>
          <w:p w14:paraId="59B35C59" w14:textId="05D82FDE" w:rsidR="00564387" w:rsidRDefault="00564387" w:rsidP="00564387">
            <w:pPr>
              <w:jc w:val="center"/>
            </w:pPr>
            <w:r>
              <w:t>dosage</w:t>
            </w:r>
          </w:p>
        </w:tc>
        <w:tc>
          <w:tcPr>
            <w:tcW w:w="1776" w:type="dxa"/>
          </w:tcPr>
          <w:p w14:paraId="50EAB379" w14:textId="77777777" w:rsidR="00564387" w:rsidRDefault="00564387" w:rsidP="00E72FEA">
            <w:pPr>
              <w:jc w:val="center"/>
            </w:pPr>
            <w:r>
              <w:t>varchar</w:t>
            </w:r>
          </w:p>
        </w:tc>
        <w:tc>
          <w:tcPr>
            <w:tcW w:w="820" w:type="dxa"/>
          </w:tcPr>
          <w:p w14:paraId="56F40D6F" w14:textId="223E0484" w:rsidR="00564387" w:rsidRDefault="00564387" w:rsidP="00E72FEA">
            <w:pPr>
              <w:jc w:val="center"/>
            </w:pPr>
            <w:r>
              <w:t>15</w:t>
            </w:r>
          </w:p>
        </w:tc>
        <w:tc>
          <w:tcPr>
            <w:tcW w:w="2430" w:type="dxa"/>
          </w:tcPr>
          <w:p w14:paraId="6BB44B6A" w14:textId="403FFBDE" w:rsidR="00564387" w:rsidRDefault="00564387" w:rsidP="00E72FEA">
            <w:pPr>
              <w:jc w:val="center"/>
            </w:pPr>
          </w:p>
        </w:tc>
        <w:tc>
          <w:tcPr>
            <w:tcW w:w="2515" w:type="dxa"/>
          </w:tcPr>
          <w:p w14:paraId="7EBE1784" w14:textId="77777777" w:rsidR="00564387" w:rsidRDefault="00564387" w:rsidP="00E72FEA">
            <w:pPr>
              <w:jc w:val="center"/>
            </w:pPr>
          </w:p>
        </w:tc>
      </w:tr>
      <w:tr w:rsidR="00564387" w14:paraId="501740DB" w14:textId="77777777" w:rsidTr="00E72FEA">
        <w:tc>
          <w:tcPr>
            <w:tcW w:w="1809" w:type="dxa"/>
          </w:tcPr>
          <w:p w14:paraId="57650196" w14:textId="76D2F97F" w:rsidR="00564387" w:rsidRDefault="007847B8" w:rsidP="00E72FEA">
            <w:pPr>
              <w:jc w:val="center"/>
            </w:pPr>
            <w:r>
              <w:t>cost</w:t>
            </w:r>
          </w:p>
        </w:tc>
        <w:tc>
          <w:tcPr>
            <w:tcW w:w="1776" w:type="dxa"/>
          </w:tcPr>
          <w:p w14:paraId="58FAC257" w14:textId="1CA9F7C3" w:rsidR="00564387" w:rsidRDefault="007847B8" w:rsidP="00E72FEA">
            <w:pPr>
              <w:jc w:val="center"/>
            </w:pPr>
            <w:r>
              <w:t>numeric</w:t>
            </w:r>
          </w:p>
        </w:tc>
        <w:tc>
          <w:tcPr>
            <w:tcW w:w="820" w:type="dxa"/>
          </w:tcPr>
          <w:p w14:paraId="26FE5E32" w14:textId="72C81933" w:rsidR="00564387" w:rsidRDefault="007847B8" w:rsidP="00E72FEA">
            <w:pPr>
              <w:jc w:val="center"/>
            </w:pPr>
            <w:r>
              <w:t>7, 2</w:t>
            </w:r>
          </w:p>
        </w:tc>
        <w:tc>
          <w:tcPr>
            <w:tcW w:w="2430" w:type="dxa"/>
          </w:tcPr>
          <w:p w14:paraId="07706ECC" w14:textId="28CC48E4" w:rsidR="00564387" w:rsidRDefault="00E72FEA" w:rsidP="00E72FEA">
            <w:pPr>
              <w:jc w:val="center"/>
            </w:pPr>
            <w:r>
              <w:t>Positive</w:t>
            </w:r>
          </w:p>
        </w:tc>
        <w:tc>
          <w:tcPr>
            <w:tcW w:w="2515" w:type="dxa"/>
          </w:tcPr>
          <w:p w14:paraId="7F573849" w14:textId="77777777" w:rsidR="00564387" w:rsidRDefault="00564387" w:rsidP="00E72FEA">
            <w:pPr>
              <w:jc w:val="center"/>
            </w:pPr>
          </w:p>
        </w:tc>
      </w:tr>
    </w:tbl>
    <w:p w14:paraId="02B0B8DD" w14:textId="77777777" w:rsidR="00564387" w:rsidRDefault="00564387" w:rsidP="00564387">
      <w:pPr>
        <w:rPr>
          <w:b/>
          <w:bCs/>
        </w:rPr>
      </w:pPr>
      <w:r>
        <w:rPr>
          <w:b/>
          <w:bCs/>
        </w:rPr>
        <w:t>Primary Key(s):</w:t>
      </w:r>
    </w:p>
    <w:p w14:paraId="50B0AE42" w14:textId="77777777" w:rsidR="00564387" w:rsidRPr="00564387" w:rsidRDefault="00564387" w:rsidP="00564387">
      <w:r>
        <w:t>id</w:t>
      </w:r>
    </w:p>
    <w:p w14:paraId="2519F341" w14:textId="77777777" w:rsidR="00564387" w:rsidRDefault="00564387" w:rsidP="00564387">
      <w:pPr>
        <w:rPr>
          <w:b/>
          <w:bCs/>
        </w:rPr>
      </w:pPr>
      <w:r>
        <w:rPr>
          <w:b/>
          <w:bCs/>
        </w:rPr>
        <w:t>Foreign Key(s):</w:t>
      </w:r>
    </w:p>
    <w:p w14:paraId="5FA4266E" w14:textId="77777777" w:rsidR="00564387" w:rsidRDefault="00564387" w:rsidP="00564387">
      <w:pPr>
        <w:rPr>
          <w:b/>
          <w:bCs/>
        </w:rPr>
      </w:pPr>
      <w:r>
        <w:rPr>
          <w:b/>
          <w:bCs/>
        </w:rPr>
        <w:t>Indices:</w:t>
      </w:r>
    </w:p>
    <w:p w14:paraId="184D4335" w14:textId="1964CA3F" w:rsidR="007847B8" w:rsidRDefault="007847B8" w:rsidP="007847B8">
      <w:r>
        <w:t>Treatment</w:t>
      </w:r>
    </w:p>
    <w:p w14:paraId="4AAF8DEE" w14:textId="4BE4C265" w:rsidR="00E72FEA" w:rsidRDefault="00E72FEA" w:rsidP="007847B8"/>
    <w:tbl>
      <w:tblPr>
        <w:tblStyle w:val="TableGrid"/>
        <w:tblW w:w="0" w:type="auto"/>
        <w:tblLook w:val="04A0" w:firstRow="1" w:lastRow="0" w:firstColumn="1" w:lastColumn="0" w:noHBand="0" w:noVBand="1"/>
      </w:tblPr>
      <w:tblGrid>
        <w:gridCol w:w="1809"/>
        <w:gridCol w:w="1776"/>
        <w:gridCol w:w="820"/>
        <w:gridCol w:w="2430"/>
        <w:gridCol w:w="2515"/>
      </w:tblGrid>
      <w:tr w:rsidR="00E72FEA" w14:paraId="084563E5" w14:textId="77777777" w:rsidTr="00E72FEA">
        <w:tc>
          <w:tcPr>
            <w:tcW w:w="9350" w:type="dxa"/>
            <w:gridSpan w:val="5"/>
          </w:tcPr>
          <w:p w14:paraId="545627E5" w14:textId="7B3763E3" w:rsidR="00E72FEA" w:rsidRDefault="00E72FEA" w:rsidP="00E72FEA">
            <w:pPr>
              <w:jc w:val="center"/>
            </w:pPr>
            <w:r>
              <w:t>VITALS</w:t>
            </w:r>
          </w:p>
        </w:tc>
      </w:tr>
      <w:tr w:rsidR="00E72FEA" w14:paraId="54A5CB9A" w14:textId="77777777" w:rsidTr="00E72FEA">
        <w:tc>
          <w:tcPr>
            <w:tcW w:w="1809" w:type="dxa"/>
          </w:tcPr>
          <w:p w14:paraId="69160AA7" w14:textId="77777777" w:rsidR="00E72FEA" w:rsidRDefault="00E72FEA" w:rsidP="00E72FEA">
            <w:pPr>
              <w:jc w:val="center"/>
            </w:pPr>
            <w:r>
              <w:t>Attribute Name</w:t>
            </w:r>
          </w:p>
        </w:tc>
        <w:tc>
          <w:tcPr>
            <w:tcW w:w="1776" w:type="dxa"/>
          </w:tcPr>
          <w:p w14:paraId="0DA386EE" w14:textId="77777777" w:rsidR="00E72FEA" w:rsidRDefault="00E72FEA" w:rsidP="00E72FEA">
            <w:pPr>
              <w:jc w:val="center"/>
            </w:pPr>
            <w:r>
              <w:t>Data Type</w:t>
            </w:r>
          </w:p>
        </w:tc>
        <w:tc>
          <w:tcPr>
            <w:tcW w:w="820" w:type="dxa"/>
          </w:tcPr>
          <w:p w14:paraId="557C1F44" w14:textId="77777777" w:rsidR="00E72FEA" w:rsidRDefault="00E72FEA" w:rsidP="00E72FEA">
            <w:pPr>
              <w:jc w:val="center"/>
            </w:pPr>
            <w:r>
              <w:t>Size</w:t>
            </w:r>
          </w:p>
        </w:tc>
        <w:tc>
          <w:tcPr>
            <w:tcW w:w="2430" w:type="dxa"/>
          </w:tcPr>
          <w:p w14:paraId="15C8667F" w14:textId="77777777" w:rsidR="00E72FEA" w:rsidRDefault="00E72FEA" w:rsidP="00E72FEA">
            <w:pPr>
              <w:jc w:val="center"/>
            </w:pPr>
            <w:r>
              <w:t>Constraints/Domain</w:t>
            </w:r>
          </w:p>
        </w:tc>
        <w:tc>
          <w:tcPr>
            <w:tcW w:w="2515" w:type="dxa"/>
          </w:tcPr>
          <w:p w14:paraId="4410D41A" w14:textId="77777777" w:rsidR="00E72FEA" w:rsidRDefault="00E72FEA" w:rsidP="00E72FEA">
            <w:pPr>
              <w:jc w:val="center"/>
            </w:pPr>
            <w:r>
              <w:t>Cascading Problems</w:t>
            </w:r>
          </w:p>
        </w:tc>
      </w:tr>
      <w:tr w:rsidR="00E72FEA" w14:paraId="1D9ABB86" w14:textId="77777777" w:rsidTr="00E72FEA">
        <w:tc>
          <w:tcPr>
            <w:tcW w:w="1809" w:type="dxa"/>
          </w:tcPr>
          <w:p w14:paraId="7780AAD5" w14:textId="77777777" w:rsidR="00E72FEA" w:rsidRDefault="00E72FEA" w:rsidP="00E72FEA">
            <w:pPr>
              <w:jc w:val="center"/>
            </w:pPr>
            <w:r>
              <w:t>id</w:t>
            </w:r>
          </w:p>
        </w:tc>
        <w:tc>
          <w:tcPr>
            <w:tcW w:w="1776" w:type="dxa"/>
          </w:tcPr>
          <w:p w14:paraId="1E26B00E" w14:textId="77777777" w:rsidR="00E72FEA" w:rsidRDefault="00E72FEA" w:rsidP="00E72FEA">
            <w:pPr>
              <w:jc w:val="center"/>
            </w:pPr>
            <w:r>
              <w:t>int</w:t>
            </w:r>
          </w:p>
        </w:tc>
        <w:tc>
          <w:tcPr>
            <w:tcW w:w="820" w:type="dxa"/>
          </w:tcPr>
          <w:p w14:paraId="4D3CDA88" w14:textId="77777777" w:rsidR="00E72FEA" w:rsidRDefault="00E72FEA" w:rsidP="00E72FEA">
            <w:pPr>
              <w:jc w:val="center"/>
            </w:pPr>
            <w:r>
              <w:t>8</w:t>
            </w:r>
          </w:p>
        </w:tc>
        <w:tc>
          <w:tcPr>
            <w:tcW w:w="2430" w:type="dxa"/>
          </w:tcPr>
          <w:p w14:paraId="32987E41" w14:textId="77777777" w:rsidR="00E72FEA" w:rsidRDefault="00E72FEA" w:rsidP="00E72FEA">
            <w:pPr>
              <w:jc w:val="center"/>
            </w:pPr>
            <w:r>
              <w:t>Unique, not null</w:t>
            </w:r>
          </w:p>
        </w:tc>
        <w:tc>
          <w:tcPr>
            <w:tcW w:w="2515" w:type="dxa"/>
          </w:tcPr>
          <w:p w14:paraId="3221EC24" w14:textId="77777777" w:rsidR="00E72FEA" w:rsidRDefault="00D05351" w:rsidP="00E72FEA">
            <w:pPr>
              <w:jc w:val="center"/>
            </w:pPr>
            <w:r>
              <w:t>ON DELETE RESTRICT</w:t>
            </w:r>
          </w:p>
          <w:p w14:paraId="1F305E34" w14:textId="647BC515" w:rsidR="004320CC" w:rsidRDefault="004320CC" w:rsidP="00E72FEA">
            <w:pPr>
              <w:jc w:val="center"/>
            </w:pPr>
            <w:r>
              <w:t>This should not be deleted unless the whole appointment is.</w:t>
            </w:r>
          </w:p>
        </w:tc>
      </w:tr>
      <w:tr w:rsidR="00E72FEA" w14:paraId="125B6528" w14:textId="77777777" w:rsidTr="00E72FEA">
        <w:tc>
          <w:tcPr>
            <w:tcW w:w="1809" w:type="dxa"/>
          </w:tcPr>
          <w:p w14:paraId="5418B3DC" w14:textId="39F226F8" w:rsidR="00E72FEA" w:rsidRDefault="00E72FEA" w:rsidP="00E72FEA">
            <w:pPr>
              <w:jc w:val="center"/>
            </w:pPr>
            <w:r>
              <w:t>weight</w:t>
            </w:r>
          </w:p>
        </w:tc>
        <w:tc>
          <w:tcPr>
            <w:tcW w:w="1776" w:type="dxa"/>
          </w:tcPr>
          <w:p w14:paraId="52B8D0E5" w14:textId="1B213DD8" w:rsidR="00E72FEA" w:rsidRDefault="00E72FEA" w:rsidP="00E72FEA">
            <w:pPr>
              <w:jc w:val="center"/>
            </w:pPr>
            <w:r>
              <w:t>numeric</w:t>
            </w:r>
          </w:p>
        </w:tc>
        <w:tc>
          <w:tcPr>
            <w:tcW w:w="820" w:type="dxa"/>
          </w:tcPr>
          <w:p w14:paraId="1732B018" w14:textId="0B0BEA99" w:rsidR="00E72FEA" w:rsidRDefault="00E72FEA" w:rsidP="00E72FEA">
            <w:pPr>
              <w:jc w:val="center"/>
            </w:pPr>
            <w:r>
              <w:t>5, 1</w:t>
            </w:r>
          </w:p>
        </w:tc>
        <w:tc>
          <w:tcPr>
            <w:tcW w:w="2430" w:type="dxa"/>
          </w:tcPr>
          <w:p w14:paraId="0E9A4677" w14:textId="77777777" w:rsidR="00E72FEA" w:rsidRDefault="00E72FEA" w:rsidP="00E72FEA">
            <w:pPr>
              <w:jc w:val="center"/>
            </w:pPr>
            <w:r>
              <w:t>Not null</w:t>
            </w:r>
          </w:p>
        </w:tc>
        <w:tc>
          <w:tcPr>
            <w:tcW w:w="2515" w:type="dxa"/>
          </w:tcPr>
          <w:p w14:paraId="4F8DEA1E" w14:textId="77777777" w:rsidR="00E72FEA" w:rsidRDefault="00E72FEA" w:rsidP="00E72FEA">
            <w:pPr>
              <w:jc w:val="center"/>
            </w:pPr>
          </w:p>
        </w:tc>
      </w:tr>
      <w:tr w:rsidR="00E72FEA" w14:paraId="33343F87" w14:textId="77777777" w:rsidTr="00E72FEA">
        <w:tc>
          <w:tcPr>
            <w:tcW w:w="1809" w:type="dxa"/>
          </w:tcPr>
          <w:p w14:paraId="5744645B" w14:textId="090339A8" w:rsidR="00E72FEA" w:rsidRDefault="00E72FEA" w:rsidP="00E72FEA">
            <w:pPr>
              <w:jc w:val="center"/>
            </w:pPr>
            <w:proofErr w:type="spellStart"/>
            <w:r>
              <w:t>diastolic_bp</w:t>
            </w:r>
            <w:proofErr w:type="spellEnd"/>
          </w:p>
        </w:tc>
        <w:tc>
          <w:tcPr>
            <w:tcW w:w="1776" w:type="dxa"/>
          </w:tcPr>
          <w:p w14:paraId="75CAD311" w14:textId="5E6AB396" w:rsidR="00E72FEA" w:rsidRDefault="00E72FEA" w:rsidP="00E72FEA">
            <w:pPr>
              <w:jc w:val="center"/>
            </w:pPr>
            <w:proofErr w:type="spellStart"/>
            <w:r>
              <w:t>smallint</w:t>
            </w:r>
            <w:proofErr w:type="spellEnd"/>
          </w:p>
        </w:tc>
        <w:tc>
          <w:tcPr>
            <w:tcW w:w="820" w:type="dxa"/>
          </w:tcPr>
          <w:p w14:paraId="0110357B" w14:textId="6596587C" w:rsidR="00E72FEA" w:rsidRDefault="00E72FEA" w:rsidP="00E72FEA">
            <w:pPr>
              <w:jc w:val="center"/>
            </w:pPr>
          </w:p>
        </w:tc>
        <w:tc>
          <w:tcPr>
            <w:tcW w:w="2430" w:type="dxa"/>
          </w:tcPr>
          <w:p w14:paraId="65E05E5D" w14:textId="6DDBE7FF" w:rsidR="00E72FEA" w:rsidRDefault="00E72FEA" w:rsidP="00E72FEA">
            <w:pPr>
              <w:jc w:val="center"/>
            </w:pPr>
            <w:r>
              <w:t>Positive</w:t>
            </w:r>
          </w:p>
        </w:tc>
        <w:tc>
          <w:tcPr>
            <w:tcW w:w="2515" w:type="dxa"/>
          </w:tcPr>
          <w:p w14:paraId="6B90F5D8" w14:textId="77777777" w:rsidR="00E72FEA" w:rsidRDefault="00E72FEA" w:rsidP="00E72FEA">
            <w:pPr>
              <w:jc w:val="center"/>
            </w:pPr>
          </w:p>
        </w:tc>
      </w:tr>
      <w:tr w:rsidR="00E72FEA" w14:paraId="0B3D8165" w14:textId="77777777" w:rsidTr="00E72FEA">
        <w:tc>
          <w:tcPr>
            <w:tcW w:w="1809" w:type="dxa"/>
          </w:tcPr>
          <w:p w14:paraId="72F41BB1" w14:textId="0A07E31B" w:rsidR="00E72FEA" w:rsidRDefault="00E72FEA" w:rsidP="00E72FEA">
            <w:pPr>
              <w:jc w:val="center"/>
            </w:pPr>
            <w:proofErr w:type="spellStart"/>
            <w:r>
              <w:t>systolic_bp</w:t>
            </w:r>
            <w:proofErr w:type="spellEnd"/>
          </w:p>
        </w:tc>
        <w:tc>
          <w:tcPr>
            <w:tcW w:w="1776" w:type="dxa"/>
          </w:tcPr>
          <w:p w14:paraId="19D7501C" w14:textId="7D0D17A7" w:rsidR="00E72FEA" w:rsidRDefault="00E72FEA" w:rsidP="00E72FEA">
            <w:pPr>
              <w:jc w:val="center"/>
            </w:pPr>
            <w:proofErr w:type="spellStart"/>
            <w:r>
              <w:t>smallint</w:t>
            </w:r>
            <w:proofErr w:type="spellEnd"/>
          </w:p>
        </w:tc>
        <w:tc>
          <w:tcPr>
            <w:tcW w:w="820" w:type="dxa"/>
          </w:tcPr>
          <w:p w14:paraId="742910EB" w14:textId="77777777" w:rsidR="00E72FEA" w:rsidRDefault="00E72FEA" w:rsidP="00E72FEA">
            <w:pPr>
              <w:jc w:val="center"/>
            </w:pPr>
          </w:p>
        </w:tc>
        <w:tc>
          <w:tcPr>
            <w:tcW w:w="2430" w:type="dxa"/>
          </w:tcPr>
          <w:p w14:paraId="667B03E6" w14:textId="488F741E" w:rsidR="00E72FEA" w:rsidRDefault="00E72FEA" w:rsidP="00E72FEA">
            <w:pPr>
              <w:jc w:val="center"/>
            </w:pPr>
            <w:r>
              <w:t>Positive</w:t>
            </w:r>
          </w:p>
        </w:tc>
        <w:tc>
          <w:tcPr>
            <w:tcW w:w="2515" w:type="dxa"/>
          </w:tcPr>
          <w:p w14:paraId="18518A90" w14:textId="77777777" w:rsidR="00E72FEA" w:rsidRDefault="00E72FEA" w:rsidP="00E72FEA">
            <w:pPr>
              <w:jc w:val="center"/>
            </w:pPr>
          </w:p>
        </w:tc>
      </w:tr>
    </w:tbl>
    <w:p w14:paraId="54A04DC3" w14:textId="77777777" w:rsidR="00E72FEA" w:rsidRDefault="00E72FEA" w:rsidP="00E72FEA">
      <w:pPr>
        <w:rPr>
          <w:b/>
          <w:bCs/>
        </w:rPr>
      </w:pPr>
      <w:r>
        <w:rPr>
          <w:b/>
          <w:bCs/>
        </w:rPr>
        <w:t>Primary Key(s):</w:t>
      </w:r>
    </w:p>
    <w:p w14:paraId="24D42143" w14:textId="77777777" w:rsidR="00E72FEA" w:rsidRPr="00564387" w:rsidRDefault="00E72FEA" w:rsidP="00E72FEA">
      <w:r>
        <w:t>id</w:t>
      </w:r>
    </w:p>
    <w:p w14:paraId="790CBEA2" w14:textId="77777777" w:rsidR="00E72FEA" w:rsidRDefault="00E72FEA" w:rsidP="00E72FEA">
      <w:pPr>
        <w:rPr>
          <w:b/>
          <w:bCs/>
        </w:rPr>
      </w:pPr>
      <w:r>
        <w:rPr>
          <w:b/>
          <w:bCs/>
        </w:rPr>
        <w:t>Foreign Key(s):</w:t>
      </w:r>
    </w:p>
    <w:p w14:paraId="22027BDA" w14:textId="7AF125C9" w:rsidR="00E72FEA" w:rsidRPr="00E72FEA" w:rsidRDefault="00E72FEA" w:rsidP="007847B8">
      <w:pPr>
        <w:rPr>
          <w:b/>
          <w:bCs/>
        </w:rPr>
      </w:pPr>
      <w:r>
        <w:rPr>
          <w:b/>
          <w:bCs/>
        </w:rPr>
        <w:t>Indices:</w:t>
      </w:r>
    </w:p>
    <w:p w14:paraId="45849D54" w14:textId="77777777" w:rsidR="00AA41C2" w:rsidRDefault="00AA41C2" w:rsidP="007847B8"/>
    <w:tbl>
      <w:tblPr>
        <w:tblStyle w:val="TableGrid"/>
        <w:tblW w:w="9405" w:type="dxa"/>
        <w:tblLook w:val="04A0" w:firstRow="1" w:lastRow="0" w:firstColumn="1" w:lastColumn="0" w:noHBand="0" w:noVBand="1"/>
      </w:tblPr>
      <w:tblGrid>
        <w:gridCol w:w="2322"/>
        <w:gridCol w:w="1624"/>
        <w:gridCol w:w="775"/>
        <w:gridCol w:w="2300"/>
        <w:gridCol w:w="2384"/>
      </w:tblGrid>
      <w:tr w:rsidR="007847B8" w14:paraId="05521028" w14:textId="77777777" w:rsidTr="00D05351">
        <w:tc>
          <w:tcPr>
            <w:tcW w:w="9405" w:type="dxa"/>
            <w:gridSpan w:val="5"/>
          </w:tcPr>
          <w:p w14:paraId="736BB029" w14:textId="39561E51" w:rsidR="007847B8" w:rsidRDefault="007847B8" w:rsidP="00E72FEA">
            <w:pPr>
              <w:jc w:val="center"/>
            </w:pPr>
            <w:r>
              <w:t>APPOINTMENT</w:t>
            </w:r>
          </w:p>
        </w:tc>
      </w:tr>
      <w:tr w:rsidR="00AA41C2" w14:paraId="51052066" w14:textId="77777777" w:rsidTr="00D05351">
        <w:tc>
          <w:tcPr>
            <w:tcW w:w="2322" w:type="dxa"/>
          </w:tcPr>
          <w:p w14:paraId="38427A5D" w14:textId="77777777" w:rsidR="007847B8" w:rsidRDefault="007847B8" w:rsidP="00E72FEA">
            <w:pPr>
              <w:jc w:val="center"/>
            </w:pPr>
            <w:r>
              <w:t>Attribute Name</w:t>
            </w:r>
          </w:p>
        </w:tc>
        <w:tc>
          <w:tcPr>
            <w:tcW w:w="1624" w:type="dxa"/>
          </w:tcPr>
          <w:p w14:paraId="695D2596" w14:textId="77777777" w:rsidR="007847B8" w:rsidRDefault="007847B8" w:rsidP="00E72FEA">
            <w:pPr>
              <w:jc w:val="center"/>
            </w:pPr>
            <w:r>
              <w:t>Data Type</w:t>
            </w:r>
          </w:p>
        </w:tc>
        <w:tc>
          <w:tcPr>
            <w:tcW w:w="775" w:type="dxa"/>
          </w:tcPr>
          <w:p w14:paraId="3577E999" w14:textId="77777777" w:rsidR="007847B8" w:rsidRDefault="007847B8" w:rsidP="00E72FEA">
            <w:pPr>
              <w:jc w:val="center"/>
            </w:pPr>
            <w:r>
              <w:t>Size</w:t>
            </w:r>
          </w:p>
        </w:tc>
        <w:tc>
          <w:tcPr>
            <w:tcW w:w="2300" w:type="dxa"/>
          </w:tcPr>
          <w:p w14:paraId="544960F5" w14:textId="77777777" w:rsidR="007847B8" w:rsidRDefault="007847B8" w:rsidP="00E72FEA">
            <w:pPr>
              <w:jc w:val="center"/>
            </w:pPr>
            <w:r>
              <w:t>Constraints/Domain</w:t>
            </w:r>
          </w:p>
        </w:tc>
        <w:tc>
          <w:tcPr>
            <w:tcW w:w="2384" w:type="dxa"/>
          </w:tcPr>
          <w:p w14:paraId="1E1970B2" w14:textId="77777777" w:rsidR="007847B8" w:rsidRDefault="007847B8" w:rsidP="00E72FEA">
            <w:pPr>
              <w:jc w:val="center"/>
            </w:pPr>
            <w:r>
              <w:t>Cascading Problems</w:t>
            </w:r>
          </w:p>
        </w:tc>
      </w:tr>
      <w:tr w:rsidR="00AA41C2" w14:paraId="19B9BD48" w14:textId="77777777" w:rsidTr="00D05351">
        <w:tc>
          <w:tcPr>
            <w:tcW w:w="2322" w:type="dxa"/>
          </w:tcPr>
          <w:p w14:paraId="4CB8CAB0" w14:textId="43A75220" w:rsidR="007847B8" w:rsidRDefault="007847B8" w:rsidP="00E72FEA">
            <w:pPr>
              <w:jc w:val="center"/>
            </w:pPr>
            <w:r>
              <w:t>date</w:t>
            </w:r>
          </w:p>
        </w:tc>
        <w:tc>
          <w:tcPr>
            <w:tcW w:w="1624" w:type="dxa"/>
          </w:tcPr>
          <w:p w14:paraId="68448F69" w14:textId="7696B973" w:rsidR="007847B8" w:rsidRDefault="007847B8" w:rsidP="00E72FEA">
            <w:pPr>
              <w:jc w:val="center"/>
            </w:pPr>
            <w:r>
              <w:t>date</w:t>
            </w:r>
          </w:p>
        </w:tc>
        <w:tc>
          <w:tcPr>
            <w:tcW w:w="775" w:type="dxa"/>
          </w:tcPr>
          <w:p w14:paraId="293EA84E" w14:textId="0F556D76" w:rsidR="007847B8" w:rsidRDefault="007847B8" w:rsidP="00E72FEA">
            <w:pPr>
              <w:jc w:val="center"/>
            </w:pPr>
          </w:p>
        </w:tc>
        <w:tc>
          <w:tcPr>
            <w:tcW w:w="2300" w:type="dxa"/>
          </w:tcPr>
          <w:p w14:paraId="63CB8729" w14:textId="4E27B7AF" w:rsidR="007847B8" w:rsidRDefault="007847B8" w:rsidP="00E72FEA">
            <w:pPr>
              <w:jc w:val="center"/>
            </w:pPr>
            <w:r>
              <w:t>Not null</w:t>
            </w:r>
          </w:p>
        </w:tc>
        <w:tc>
          <w:tcPr>
            <w:tcW w:w="2384" w:type="dxa"/>
          </w:tcPr>
          <w:p w14:paraId="120D0D09" w14:textId="71215114" w:rsidR="007847B8" w:rsidRDefault="00D05351" w:rsidP="00E72FEA">
            <w:pPr>
              <w:jc w:val="center"/>
            </w:pPr>
            <w:r>
              <w:t>None, no tables reference this one.</w:t>
            </w:r>
          </w:p>
        </w:tc>
      </w:tr>
      <w:tr w:rsidR="00AA41C2" w14:paraId="3BBA7643" w14:textId="77777777" w:rsidTr="00D05351">
        <w:tc>
          <w:tcPr>
            <w:tcW w:w="2322" w:type="dxa"/>
          </w:tcPr>
          <w:p w14:paraId="059F30AD" w14:textId="705B396F" w:rsidR="007847B8" w:rsidRDefault="007847B8" w:rsidP="00E72FEA">
            <w:pPr>
              <w:jc w:val="center"/>
            </w:pPr>
            <w:proofErr w:type="spellStart"/>
            <w:r>
              <w:t>patient_id</w:t>
            </w:r>
            <w:proofErr w:type="spellEnd"/>
          </w:p>
        </w:tc>
        <w:tc>
          <w:tcPr>
            <w:tcW w:w="1624" w:type="dxa"/>
          </w:tcPr>
          <w:p w14:paraId="471B1532" w14:textId="6272077B" w:rsidR="007847B8" w:rsidRDefault="007847B8" w:rsidP="00E72FEA">
            <w:pPr>
              <w:jc w:val="center"/>
            </w:pPr>
            <w:r>
              <w:t>int</w:t>
            </w:r>
          </w:p>
        </w:tc>
        <w:tc>
          <w:tcPr>
            <w:tcW w:w="775" w:type="dxa"/>
          </w:tcPr>
          <w:p w14:paraId="7508E96A" w14:textId="172862DE" w:rsidR="007847B8" w:rsidRDefault="007847B8" w:rsidP="00E72FEA">
            <w:pPr>
              <w:jc w:val="center"/>
            </w:pPr>
            <w:r>
              <w:t>8</w:t>
            </w:r>
          </w:p>
        </w:tc>
        <w:tc>
          <w:tcPr>
            <w:tcW w:w="2300" w:type="dxa"/>
          </w:tcPr>
          <w:p w14:paraId="71EF87EF" w14:textId="77777777" w:rsidR="007847B8" w:rsidRDefault="007847B8" w:rsidP="00E72FEA">
            <w:pPr>
              <w:jc w:val="center"/>
            </w:pPr>
            <w:r>
              <w:t>Not null</w:t>
            </w:r>
          </w:p>
        </w:tc>
        <w:tc>
          <w:tcPr>
            <w:tcW w:w="2384" w:type="dxa"/>
          </w:tcPr>
          <w:p w14:paraId="0D3EC28E" w14:textId="77777777" w:rsidR="007847B8" w:rsidRDefault="007847B8" w:rsidP="00E72FEA">
            <w:pPr>
              <w:jc w:val="center"/>
            </w:pPr>
          </w:p>
        </w:tc>
      </w:tr>
      <w:tr w:rsidR="00AA41C2" w14:paraId="1547D3EE" w14:textId="77777777" w:rsidTr="00D05351">
        <w:tc>
          <w:tcPr>
            <w:tcW w:w="2322" w:type="dxa"/>
          </w:tcPr>
          <w:p w14:paraId="0E31497F" w14:textId="07985F12" w:rsidR="00AA41C2" w:rsidRDefault="00AA41C2" w:rsidP="00E72FEA">
            <w:pPr>
              <w:jc w:val="center"/>
            </w:pPr>
            <w:proofErr w:type="spellStart"/>
            <w:r>
              <w:t>vet_id</w:t>
            </w:r>
            <w:proofErr w:type="spellEnd"/>
          </w:p>
        </w:tc>
        <w:tc>
          <w:tcPr>
            <w:tcW w:w="1624" w:type="dxa"/>
          </w:tcPr>
          <w:p w14:paraId="13DD39B9" w14:textId="7D7C7FFE" w:rsidR="00AA41C2" w:rsidRDefault="00AA41C2" w:rsidP="00E72FEA">
            <w:pPr>
              <w:jc w:val="center"/>
            </w:pPr>
            <w:r>
              <w:t>int</w:t>
            </w:r>
          </w:p>
        </w:tc>
        <w:tc>
          <w:tcPr>
            <w:tcW w:w="775" w:type="dxa"/>
          </w:tcPr>
          <w:p w14:paraId="28FC249B" w14:textId="2C4732A7" w:rsidR="00AA41C2" w:rsidRDefault="00AA41C2" w:rsidP="00E72FEA">
            <w:pPr>
              <w:jc w:val="center"/>
            </w:pPr>
            <w:r>
              <w:t>8</w:t>
            </w:r>
          </w:p>
        </w:tc>
        <w:tc>
          <w:tcPr>
            <w:tcW w:w="2300" w:type="dxa"/>
          </w:tcPr>
          <w:p w14:paraId="6C152333" w14:textId="79B2F41D" w:rsidR="00AA41C2" w:rsidRDefault="00AA41C2" w:rsidP="00E72FEA">
            <w:pPr>
              <w:jc w:val="center"/>
            </w:pPr>
            <w:r>
              <w:t>Not null</w:t>
            </w:r>
          </w:p>
        </w:tc>
        <w:tc>
          <w:tcPr>
            <w:tcW w:w="2384" w:type="dxa"/>
          </w:tcPr>
          <w:p w14:paraId="01F45404" w14:textId="77777777" w:rsidR="00AA41C2" w:rsidRDefault="00AA41C2" w:rsidP="00E72FEA">
            <w:pPr>
              <w:jc w:val="center"/>
            </w:pPr>
          </w:p>
        </w:tc>
      </w:tr>
      <w:tr w:rsidR="00E72FEA" w14:paraId="59540A78" w14:textId="77777777" w:rsidTr="00D05351">
        <w:tc>
          <w:tcPr>
            <w:tcW w:w="2322" w:type="dxa"/>
          </w:tcPr>
          <w:p w14:paraId="6E11C6B2" w14:textId="0D2FDD84" w:rsidR="00E72FEA" w:rsidRDefault="00E72FEA" w:rsidP="00E72FEA">
            <w:pPr>
              <w:jc w:val="center"/>
            </w:pPr>
            <w:proofErr w:type="spellStart"/>
            <w:r>
              <w:lastRenderedPageBreak/>
              <w:t>vitals_id</w:t>
            </w:r>
            <w:proofErr w:type="spellEnd"/>
          </w:p>
        </w:tc>
        <w:tc>
          <w:tcPr>
            <w:tcW w:w="1624" w:type="dxa"/>
          </w:tcPr>
          <w:p w14:paraId="3B007FF8" w14:textId="0B095310" w:rsidR="00E72FEA" w:rsidRDefault="00E72FEA" w:rsidP="00E72FEA">
            <w:pPr>
              <w:jc w:val="center"/>
            </w:pPr>
            <w:r>
              <w:t>Int</w:t>
            </w:r>
          </w:p>
        </w:tc>
        <w:tc>
          <w:tcPr>
            <w:tcW w:w="775" w:type="dxa"/>
          </w:tcPr>
          <w:p w14:paraId="1D3A16C0" w14:textId="7FC453B1" w:rsidR="00E72FEA" w:rsidRDefault="00E72FEA" w:rsidP="00E72FEA">
            <w:pPr>
              <w:jc w:val="center"/>
            </w:pPr>
            <w:r>
              <w:t>8</w:t>
            </w:r>
          </w:p>
        </w:tc>
        <w:tc>
          <w:tcPr>
            <w:tcW w:w="2300" w:type="dxa"/>
          </w:tcPr>
          <w:p w14:paraId="58878C6E" w14:textId="28CE1C7C" w:rsidR="00E72FEA" w:rsidRDefault="00E72FEA" w:rsidP="00E72FEA">
            <w:pPr>
              <w:jc w:val="center"/>
            </w:pPr>
            <w:r>
              <w:t>Not null</w:t>
            </w:r>
          </w:p>
        </w:tc>
        <w:tc>
          <w:tcPr>
            <w:tcW w:w="2384" w:type="dxa"/>
          </w:tcPr>
          <w:p w14:paraId="63233924" w14:textId="77777777" w:rsidR="00E72FEA" w:rsidRDefault="00E72FEA" w:rsidP="00E72FEA">
            <w:pPr>
              <w:jc w:val="center"/>
            </w:pPr>
          </w:p>
        </w:tc>
      </w:tr>
      <w:tr w:rsidR="00AA41C2" w14:paraId="34543360" w14:textId="77777777" w:rsidTr="00D05351">
        <w:tc>
          <w:tcPr>
            <w:tcW w:w="2322" w:type="dxa"/>
          </w:tcPr>
          <w:p w14:paraId="7B57B669" w14:textId="78232F5E" w:rsidR="007847B8" w:rsidRDefault="007847B8" w:rsidP="00E72FEA">
            <w:pPr>
              <w:jc w:val="center"/>
            </w:pPr>
            <w:proofErr w:type="spellStart"/>
            <w:r>
              <w:t>treatment_id</w:t>
            </w:r>
            <w:proofErr w:type="spellEnd"/>
          </w:p>
        </w:tc>
        <w:tc>
          <w:tcPr>
            <w:tcW w:w="1624" w:type="dxa"/>
          </w:tcPr>
          <w:p w14:paraId="6EFDE4AF" w14:textId="77777777" w:rsidR="007847B8" w:rsidRDefault="007847B8" w:rsidP="00E72FEA">
            <w:pPr>
              <w:jc w:val="center"/>
            </w:pPr>
            <w:r>
              <w:t>varchar</w:t>
            </w:r>
          </w:p>
        </w:tc>
        <w:tc>
          <w:tcPr>
            <w:tcW w:w="775" w:type="dxa"/>
          </w:tcPr>
          <w:p w14:paraId="1D3B083C" w14:textId="77777777" w:rsidR="007847B8" w:rsidRDefault="007847B8" w:rsidP="00E72FEA">
            <w:pPr>
              <w:jc w:val="center"/>
            </w:pPr>
            <w:r>
              <w:t>30</w:t>
            </w:r>
          </w:p>
        </w:tc>
        <w:tc>
          <w:tcPr>
            <w:tcW w:w="2300" w:type="dxa"/>
          </w:tcPr>
          <w:p w14:paraId="7CB7A69B" w14:textId="77777777" w:rsidR="007847B8" w:rsidRDefault="007847B8" w:rsidP="00E72FEA">
            <w:pPr>
              <w:jc w:val="center"/>
            </w:pPr>
            <w:r>
              <w:t>Not null</w:t>
            </w:r>
          </w:p>
        </w:tc>
        <w:tc>
          <w:tcPr>
            <w:tcW w:w="2384" w:type="dxa"/>
          </w:tcPr>
          <w:p w14:paraId="2C7F8D15" w14:textId="77777777" w:rsidR="007847B8" w:rsidRDefault="007847B8" w:rsidP="00E72FEA">
            <w:pPr>
              <w:jc w:val="center"/>
            </w:pPr>
          </w:p>
        </w:tc>
      </w:tr>
      <w:tr w:rsidR="00AA41C2" w14:paraId="7AC5E154" w14:textId="77777777" w:rsidTr="00D05351">
        <w:tc>
          <w:tcPr>
            <w:tcW w:w="2322" w:type="dxa"/>
          </w:tcPr>
          <w:p w14:paraId="1D43AE10" w14:textId="0407B730" w:rsidR="007847B8" w:rsidRDefault="00AA41C2" w:rsidP="00E72FEA">
            <w:pPr>
              <w:jc w:val="center"/>
            </w:pPr>
            <w:proofErr w:type="spellStart"/>
            <w:r>
              <w:t>administered_dosage</w:t>
            </w:r>
            <w:proofErr w:type="spellEnd"/>
          </w:p>
        </w:tc>
        <w:tc>
          <w:tcPr>
            <w:tcW w:w="1624" w:type="dxa"/>
          </w:tcPr>
          <w:p w14:paraId="48795A87" w14:textId="77777777" w:rsidR="007847B8" w:rsidRDefault="007847B8" w:rsidP="00E72FEA">
            <w:pPr>
              <w:jc w:val="center"/>
            </w:pPr>
            <w:r>
              <w:t>varchar</w:t>
            </w:r>
          </w:p>
        </w:tc>
        <w:tc>
          <w:tcPr>
            <w:tcW w:w="775" w:type="dxa"/>
          </w:tcPr>
          <w:p w14:paraId="7292C827" w14:textId="03351123" w:rsidR="007847B8" w:rsidRDefault="007847B8" w:rsidP="00E72FEA">
            <w:pPr>
              <w:jc w:val="center"/>
            </w:pPr>
            <w:r>
              <w:t>15</w:t>
            </w:r>
          </w:p>
        </w:tc>
        <w:tc>
          <w:tcPr>
            <w:tcW w:w="2300" w:type="dxa"/>
          </w:tcPr>
          <w:p w14:paraId="04157B94" w14:textId="77777777" w:rsidR="007847B8" w:rsidRDefault="007847B8" w:rsidP="00E72FEA">
            <w:pPr>
              <w:jc w:val="center"/>
            </w:pPr>
          </w:p>
        </w:tc>
        <w:tc>
          <w:tcPr>
            <w:tcW w:w="2384" w:type="dxa"/>
          </w:tcPr>
          <w:p w14:paraId="47329689" w14:textId="77777777" w:rsidR="007847B8" w:rsidRDefault="007847B8" w:rsidP="00E72FEA">
            <w:pPr>
              <w:jc w:val="center"/>
            </w:pPr>
          </w:p>
        </w:tc>
      </w:tr>
      <w:tr w:rsidR="00AA41C2" w14:paraId="005EB968" w14:textId="77777777" w:rsidTr="00D05351">
        <w:tc>
          <w:tcPr>
            <w:tcW w:w="2322" w:type="dxa"/>
          </w:tcPr>
          <w:p w14:paraId="1462525F" w14:textId="319C3539" w:rsidR="007847B8" w:rsidRDefault="00AA41C2" w:rsidP="00E72FEA">
            <w:pPr>
              <w:jc w:val="center"/>
            </w:pPr>
            <w:r>
              <w:t>cost</w:t>
            </w:r>
          </w:p>
        </w:tc>
        <w:tc>
          <w:tcPr>
            <w:tcW w:w="1624" w:type="dxa"/>
          </w:tcPr>
          <w:p w14:paraId="1AFECDEC" w14:textId="1F6C5B64" w:rsidR="007847B8" w:rsidRDefault="00AA41C2" w:rsidP="00E72FEA">
            <w:pPr>
              <w:jc w:val="center"/>
            </w:pPr>
            <w:r>
              <w:t>numeric</w:t>
            </w:r>
          </w:p>
        </w:tc>
        <w:tc>
          <w:tcPr>
            <w:tcW w:w="775" w:type="dxa"/>
          </w:tcPr>
          <w:p w14:paraId="3C2E8E2F" w14:textId="653B658B" w:rsidR="007847B8" w:rsidRDefault="00AA41C2" w:rsidP="00E72FEA">
            <w:pPr>
              <w:jc w:val="center"/>
            </w:pPr>
            <w:r>
              <w:t>7, 2</w:t>
            </w:r>
          </w:p>
        </w:tc>
        <w:tc>
          <w:tcPr>
            <w:tcW w:w="2300" w:type="dxa"/>
          </w:tcPr>
          <w:p w14:paraId="6111646F" w14:textId="449710BC" w:rsidR="007847B8" w:rsidRDefault="00E72FEA" w:rsidP="00E72FEA">
            <w:pPr>
              <w:jc w:val="center"/>
            </w:pPr>
            <w:r>
              <w:t>Positive</w:t>
            </w:r>
          </w:p>
        </w:tc>
        <w:tc>
          <w:tcPr>
            <w:tcW w:w="2384" w:type="dxa"/>
          </w:tcPr>
          <w:p w14:paraId="7346DB79" w14:textId="77777777" w:rsidR="007847B8" w:rsidRDefault="007847B8" w:rsidP="00E72FEA">
            <w:pPr>
              <w:jc w:val="center"/>
            </w:pPr>
          </w:p>
        </w:tc>
      </w:tr>
    </w:tbl>
    <w:p w14:paraId="4CFB756A" w14:textId="77777777" w:rsidR="007847B8" w:rsidRDefault="007847B8" w:rsidP="007847B8">
      <w:pPr>
        <w:rPr>
          <w:b/>
          <w:bCs/>
        </w:rPr>
      </w:pPr>
      <w:r>
        <w:rPr>
          <w:b/>
          <w:bCs/>
        </w:rPr>
        <w:t>Primary Key(s):</w:t>
      </w:r>
    </w:p>
    <w:p w14:paraId="65D44AE9" w14:textId="1432B54E" w:rsidR="007847B8" w:rsidRPr="00564387" w:rsidRDefault="007847B8" w:rsidP="007847B8">
      <w:r>
        <w:t xml:space="preserve">date, </w:t>
      </w:r>
      <w:proofErr w:type="spellStart"/>
      <w:r w:rsidR="00AA41C2">
        <w:t>patient_</w:t>
      </w:r>
      <w:r>
        <w:t>id</w:t>
      </w:r>
      <w:proofErr w:type="spellEnd"/>
      <w:r w:rsidR="00AA41C2">
        <w:t xml:space="preserve">, </w:t>
      </w:r>
      <w:proofErr w:type="spellStart"/>
      <w:r w:rsidR="00AA41C2">
        <w:t>treatment_id</w:t>
      </w:r>
      <w:proofErr w:type="spellEnd"/>
    </w:p>
    <w:p w14:paraId="1C4AA7FC" w14:textId="77777777" w:rsidR="007847B8" w:rsidRDefault="007847B8" w:rsidP="007847B8">
      <w:pPr>
        <w:rPr>
          <w:b/>
          <w:bCs/>
        </w:rPr>
      </w:pPr>
      <w:r>
        <w:rPr>
          <w:b/>
          <w:bCs/>
        </w:rPr>
        <w:t>Foreign Key(s):</w:t>
      </w:r>
    </w:p>
    <w:p w14:paraId="771B3221" w14:textId="7D4CE65F" w:rsidR="007847B8" w:rsidRDefault="007847B8" w:rsidP="007847B8">
      <w:proofErr w:type="spellStart"/>
      <w:r>
        <w:t>patient_id</w:t>
      </w:r>
      <w:proofErr w:type="spellEnd"/>
      <w:r>
        <w:t xml:space="preserve"> REFERENCES patient(id)</w:t>
      </w:r>
    </w:p>
    <w:p w14:paraId="56F599F6" w14:textId="39881A38" w:rsidR="007847B8" w:rsidRDefault="007847B8" w:rsidP="007847B8">
      <w:proofErr w:type="spellStart"/>
      <w:r>
        <w:t>treatment_id</w:t>
      </w:r>
      <w:proofErr w:type="spellEnd"/>
      <w:r>
        <w:t xml:space="preserve"> REFERENCES treatment(id)</w:t>
      </w:r>
    </w:p>
    <w:p w14:paraId="35629A88" w14:textId="06278DDA" w:rsidR="00AA41C2" w:rsidRDefault="00AA41C2" w:rsidP="007847B8">
      <w:proofErr w:type="spellStart"/>
      <w:r>
        <w:t>vet_id</w:t>
      </w:r>
      <w:proofErr w:type="spellEnd"/>
      <w:r>
        <w:t xml:space="preserve"> REFERENCES employee(id)</w:t>
      </w:r>
    </w:p>
    <w:p w14:paraId="36799EA4" w14:textId="5DC21D76" w:rsidR="00E72FEA" w:rsidRPr="00564387" w:rsidRDefault="00E72FEA" w:rsidP="007847B8">
      <w:proofErr w:type="spellStart"/>
      <w:r>
        <w:t>vitals_id</w:t>
      </w:r>
      <w:proofErr w:type="spellEnd"/>
      <w:r>
        <w:t xml:space="preserve"> REFERENCES vitals(id)</w:t>
      </w:r>
    </w:p>
    <w:p w14:paraId="695F160B" w14:textId="34A8C5A3" w:rsidR="007847B8" w:rsidRDefault="007847B8" w:rsidP="007847B8">
      <w:pPr>
        <w:rPr>
          <w:b/>
          <w:bCs/>
        </w:rPr>
      </w:pPr>
      <w:r>
        <w:rPr>
          <w:b/>
          <w:bCs/>
        </w:rPr>
        <w:t>Indices:</w:t>
      </w:r>
    </w:p>
    <w:p w14:paraId="49B2D5A8" w14:textId="075AA525" w:rsidR="00AA41C2" w:rsidRDefault="00AA41C2" w:rsidP="007847B8">
      <w:proofErr w:type="spellStart"/>
      <w:r>
        <w:t>vet_id</w:t>
      </w:r>
      <w:proofErr w:type="spellEnd"/>
    </w:p>
    <w:p w14:paraId="3B7E2162" w14:textId="70D37521" w:rsidR="00AA41C2" w:rsidRDefault="00AA41C2" w:rsidP="007847B8"/>
    <w:tbl>
      <w:tblPr>
        <w:tblStyle w:val="TableGrid"/>
        <w:tblW w:w="0" w:type="auto"/>
        <w:tblLook w:val="04A0" w:firstRow="1" w:lastRow="0" w:firstColumn="1" w:lastColumn="0" w:noHBand="0" w:noVBand="1"/>
      </w:tblPr>
      <w:tblGrid>
        <w:gridCol w:w="2322"/>
        <w:gridCol w:w="1624"/>
        <w:gridCol w:w="775"/>
        <w:gridCol w:w="2380"/>
        <w:gridCol w:w="2249"/>
      </w:tblGrid>
      <w:tr w:rsidR="00AA41C2" w14:paraId="6CA0A4E9" w14:textId="77777777" w:rsidTr="00E72FEA">
        <w:tc>
          <w:tcPr>
            <w:tcW w:w="9350" w:type="dxa"/>
            <w:gridSpan w:val="5"/>
          </w:tcPr>
          <w:p w14:paraId="17EFFBEE" w14:textId="2DFBE73D" w:rsidR="00AA41C2" w:rsidRDefault="00AA41C2" w:rsidP="00E72FEA">
            <w:pPr>
              <w:jc w:val="center"/>
            </w:pPr>
            <w:r>
              <w:t>EMPLOYEE</w:t>
            </w:r>
          </w:p>
        </w:tc>
      </w:tr>
      <w:tr w:rsidR="00AA41C2" w14:paraId="19E88BB8" w14:textId="77777777" w:rsidTr="00AA41C2">
        <w:tc>
          <w:tcPr>
            <w:tcW w:w="2322" w:type="dxa"/>
          </w:tcPr>
          <w:p w14:paraId="69E37B79" w14:textId="77777777" w:rsidR="00AA41C2" w:rsidRDefault="00AA41C2" w:rsidP="00E72FEA">
            <w:pPr>
              <w:jc w:val="center"/>
            </w:pPr>
            <w:r>
              <w:t>Attribute Name</w:t>
            </w:r>
          </w:p>
        </w:tc>
        <w:tc>
          <w:tcPr>
            <w:tcW w:w="1624" w:type="dxa"/>
          </w:tcPr>
          <w:p w14:paraId="5704C279" w14:textId="77777777" w:rsidR="00AA41C2" w:rsidRDefault="00AA41C2" w:rsidP="00E72FEA">
            <w:pPr>
              <w:jc w:val="center"/>
            </w:pPr>
            <w:r>
              <w:t>Data Type</w:t>
            </w:r>
          </w:p>
        </w:tc>
        <w:tc>
          <w:tcPr>
            <w:tcW w:w="775" w:type="dxa"/>
          </w:tcPr>
          <w:p w14:paraId="6CA57CE9" w14:textId="77777777" w:rsidR="00AA41C2" w:rsidRDefault="00AA41C2" w:rsidP="00E72FEA">
            <w:pPr>
              <w:jc w:val="center"/>
            </w:pPr>
            <w:r>
              <w:t>Size</w:t>
            </w:r>
          </w:p>
        </w:tc>
        <w:tc>
          <w:tcPr>
            <w:tcW w:w="2380" w:type="dxa"/>
          </w:tcPr>
          <w:p w14:paraId="23B5F87F" w14:textId="77777777" w:rsidR="00AA41C2" w:rsidRDefault="00AA41C2" w:rsidP="00E72FEA">
            <w:pPr>
              <w:jc w:val="center"/>
            </w:pPr>
            <w:r>
              <w:t>Constraints/Domain</w:t>
            </w:r>
          </w:p>
        </w:tc>
        <w:tc>
          <w:tcPr>
            <w:tcW w:w="2249" w:type="dxa"/>
          </w:tcPr>
          <w:p w14:paraId="170AF1BD" w14:textId="77777777" w:rsidR="00AA41C2" w:rsidRDefault="00AA41C2" w:rsidP="00E72FEA">
            <w:pPr>
              <w:jc w:val="center"/>
            </w:pPr>
            <w:r>
              <w:t>Cascading Problems</w:t>
            </w:r>
          </w:p>
        </w:tc>
      </w:tr>
      <w:tr w:rsidR="00AA41C2" w14:paraId="673E875F" w14:textId="77777777" w:rsidTr="00AA41C2">
        <w:tc>
          <w:tcPr>
            <w:tcW w:w="2322" w:type="dxa"/>
          </w:tcPr>
          <w:p w14:paraId="0944E432" w14:textId="23A5B376" w:rsidR="00AA41C2" w:rsidRDefault="00AA41C2" w:rsidP="00E72FEA">
            <w:pPr>
              <w:jc w:val="center"/>
            </w:pPr>
            <w:r>
              <w:t>id</w:t>
            </w:r>
          </w:p>
        </w:tc>
        <w:tc>
          <w:tcPr>
            <w:tcW w:w="1624" w:type="dxa"/>
          </w:tcPr>
          <w:p w14:paraId="32F2F72E" w14:textId="2654251B" w:rsidR="00AA41C2" w:rsidRDefault="00AA41C2" w:rsidP="00E72FEA">
            <w:pPr>
              <w:jc w:val="center"/>
            </w:pPr>
            <w:r>
              <w:t>int</w:t>
            </w:r>
          </w:p>
        </w:tc>
        <w:tc>
          <w:tcPr>
            <w:tcW w:w="775" w:type="dxa"/>
          </w:tcPr>
          <w:p w14:paraId="2E016F36" w14:textId="05203A67" w:rsidR="00AA41C2" w:rsidRDefault="00AA41C2" w:rsidP="00E72FEA">
            <w:pPr>
              <w:jc w:val="center"/>
            </w:pPr>
            <w:r>
              <w:t>8</w:t>
            </w:r>
          </w:p>
        </w:tc>
        <w:tc>
          <w:tcPr>
            <w:tcW w:w="2380" w:type="dxa"/>
          </w:tcPr>
          <w:p w14:paraId="081439BF" w14:textId="4964E91E" w:rsidR="00AA41C2" w:rsidRDefault="00AA41C2" w:rsidP="00E72FEA">
            <w:pPr>
              <w:jc w:val="center"/>
            </w:pPr>
            <w:r>
              <w:t>Not null, unique</w:t>
            </w:r>
          </w:p>
        </w:tc>
        <w:tc>
          <w:tcPr>
            <w:tcW w:w="2249" w:type="dxa"/>
          </w:tcPr>
          <w:p w14:paraId="0AF800AC" w14:textId="656B77BA" w:rsidR="00AA41C2" w:rsidRDefault="00D05351" w:rsidP="00E72FEA">
            <w:pPr>
              <w:jc w:val="center"/>
            </w:pPr>
            <w:r>
              <w:t xml:space="preserve">Yes, make FK null in other tables, rather than delete tuples. </w:t>
            </w:r>
          </w:p>
        </w:tc>
      </w:tr>
      <w:tr w:rsidR="00AA41C2" w14:paraId="669B96F5" w14:textId="77777777" w:rsidTr="00AA41C2">
        <w:tc>
          <w:tcPr>
            <w:tcW w:w="2322" w:type="dxa"/>
          </w:tcPr>
          <w:p w14:paraId="64DC2CE3" w14:textId="0DA525B3" w:rsidR="00AA41C2" w:rsidRDefault="00AA41C2" w:rsidP="00E72FEA">
            <w:pPr>
              <w:jc w:val="center"/>
            </w:pPr>
            <w:proofErr w:type="spellStart"/>
            <w:r>
              <w:t>fname</w:t>
            </w:r>
            <w:proofErr w:type="spellEnd"/>
          </w:p>
        </w:tc>
        <w:tc>
          <w:tcPr>
            <w:tcW w:w="1624" w:type="dxa"/>
          </w:tcPr>
          <w:p w14:paraId="6DB2F773" w14:textId="02BE2AD1" w:rsidR="00AA41C2" w:rsidRDefault="00AA41C2" w:rsidP="00E72FEA">
            <w:pPr>
              <w:jc w:val="center"/>
            </w:pPr>
            <w:r>
              <w:t>varchar</w:t>
            </w:r>
          </w:p>
        </w:tc>
        <w:tc>
          <w:tcPr>
            <w:tcW w:w="775" w:type="dxa"/>
          </w:tcPr>
          <w:p w14:paraId="05CBE1B4" w14:textId="0133A245" w:rsidR="00AA41C2" w:rsidRDefault="00AA41C2" w:rsidP="00E72FEA">
            <w:pPr>
              <w:jc w:val="center"/>
            </w:pPr>
            <w:r>
              <w:t>50</w:t>
            </w:r>
          </w:p>
        </w:tc>
        <w:tc>
          <w:tcPr>
            <w:tcW w:w="2380" w:type="dxa"/>
          </w:tcPr>
          <w:p w14:paraId="799E71A8" w14:textId="77777777" w:rsidR="00AA41C2" w:rsidRDefault="00AA41C2" w:rsidP="00E72FEA">
            <w:pPr>
              <w:jc w:val="center"/>
            </w:pPr>
            <w:r>
              <w:t>Not null</w:t>
            </w:r>
          </w:p>
        </w:tc>
        <w:tc>
          <w:tcPr>
            <w:tcW w:w="2249" w:type="dxa"/>
          </w:tcPr>
          <w:p w14:paraId="4E7B2DDF" w14:textId="77777777" w:rsidR="00AA41C2" w:rsidRDefault="00AA41C2" w:rsidP="00E72FEA">
            <w:pPr>
              <w:jc w:val="center"/>
            </w:pPr>
          </w:p>
        </w:tc>
      </w:tr>
      <w:tr w:rsidR="00AA41C2" w14:paraId="235FD488" w14:textId="77777777" w:rsidTr="00AA41C2">
        <w:tc>
          <w:tcPr>
            <w:tcW w:w="2322" w:type="dxa"/>
          </w:tcPr>
          <w:p w14:paraId="79FB11C3" w14:textId="1E861BCD" w:rsidR="00AA41C2" w:rsidRDefault="00AA41C2" w:rsidP="00E72FEA">
            <w:pPr>
              <w:jc w:val="center"/>
            </w:pPr>
            <w:proofErr w:type="spellStart"/>
            <w:r>
              <w:t>lname</w:t>
            </w:r>
            <w:proofErr w:type="spellEnd"/>
          </w:p>
        </w:tc>
        <w:tc>
          <w:tcPr>
            <w:tcW w:w="1624" w:type="dxa"/>
          </w:tcPr>
          <w:p w14:paraId="2FE56119" w14:textId="77777777" w:rsidR="00AA41C2" w:rsidRDefault="00AA41C2" w:rsidP="00E72FEA">
            <w:pPr>
              <w:jc w:val="center"/>
            </w:pPr>
            <w:r>
              <w:t>int</w:t>
            </w:r>
          </w:p>
        </w:tc>
        <w:tc>
          <w:tcPr>
            <w:tcW w:w="775" w:type="dxa"/>
          </w:tcPr>
          <w:p w14:paraId="0DCACE48" w14:textId="71695F2F" w:rsidR="00AA41C2" w:rsidRDefault="00AA41C2" w:rsidP="00E72FEA">
            <w:pPr>
              <w:jc w:val="center"/>
            </w:pPr>
            <w:r>
              <w:t>50</w:t>
            </w:r>
          </w:p>
        </w:tc>
        <w:tc>
          <w:tcPr>
            <w:tcW w:w="2380" w:type="dxa"/>
          </w:tcPr>
          <w:p w14:paraId="38585D99" w14:textId="77777777" w:rsidR="00AA41C2" w:rsidRDefault="00AA41C2" w:rsidP="00E72FEA">
            <w:pPr>
              <w:jc w:val="center"/>
            </w:pPr>
            <w:r>
              <w:t>Not null</w:t>
            </w:r>
          </w:p>
        </w:tc>
        <w:tc>
          <w:tcPr>
            <w:tcW w:w="2249" w:type="dxa"/>
          </w:tcPr>
          <w:p w14:paraId="310B8E53" w14:textId="77777777" w:rsidR="00AA41C2" w:rsidRDefault="00AA41C2" w:rsidP="00E72FEA">
            <w:pPr>
              <w:jc w:val="center"/>
            </w:pPr>
          </w:p>
        </w:tc>
      </w:tr>
    </w:tbl>
    <w:p w14:paraId="2D48F319" w14:textId="77777777" w:rsidR="00AA41C2" w:rsidRDefault="00AA41C2" w:rsidP="00AA41C2">
      <w:pPr>
        <w:rPr>
          <w:b/>
          <w:bCs/>
        </w:rPr>
      </w:pPr>
      <w:r>
        <w:rPr>
          <w:b/>
          <w:bCs/>
        </w:rPr>
        <w:t>Primary Key(s):</w:t>
      </w:r>
    </w:p>
    <w:p w14:paraId="62A2CD30" w14:textId="047BC26B" w:rsidR="00AA41C2" w:rsidRPr="00564387" w:rsidRDefault="00AA41C2" w:rsidP="00AA41C2">
      <w:r>
        <w:t>id</w:t>
      </w:r>
    </w:p>
    <w:p w14:paraId="49D2C01F" w14:textId="151D2534" w:rsidR="00AA41C2" w:rsidRPr="00AA41C2" w:rsidRDefault="00AA41C2" w:rsidP="00AA41C2">
      <w:pPr>
        <w:rPr>
          <w:b/>
          <w:bCs/>
        </w:rPr>
      </w:pPr>
      <w:r>
        <w:rPr>
          <w:b/>
          <w:bCs/>
        </w:rPr>
        <w:t>Foreign Key(s):</w:t>
      </w:r>
    </w:p>
    <w:p w14:paraId="35213BE1" w14:textId="77777777" w:rsidR="00AA41C2" w:rsidRDefault="00AA41C2" w:rsidP="00AA41C2">
      <w:pPr>
        <w:rPr>
          <w:b/>
          <w:bCs/>
        </w:rPr>
      </w:pPr>
      <w:r>
        <w:rPr>
          <w:b/>
          <w:bCs/>
        </w:rPr>
        <w:t>Indices:</w:t>
      </w:r>
    </w:p>
    <w:p w14:paraId="5702FFAD" w14:textId="6EB890A9" w:rsidR="00AA41C2" w:rsidRPr="00AA41C2" w:rsidRDefault="00AA41C2" w:rsidP="00AA41C2">
      <w:proofErr w:type="spellStart"/>
      <w:r>
        <w:t>lname</w:t>
      </w:r>
      <w:proofErr w:type="spellEnd"/>
    </w:p>
    <w:p w14:paraId="7B416C98" w14:textId="10B80CBA" w:rsidR="00AA41C2" w:rsidRDefault="00AA41C2" w:rsidP="007847B8"/>
    <w:tbl>
      <w:tblPr>
        <w:tblStyle w:val="TableGrid"/>
        <w:tblW w:w="0" w:type="auto"/>
        <w:tblLook w:val="04A0" w:firstRow="1" w:lastRow="0" w:firstColumn="1" w:lastColumn="0" w:noHBand="0" w:noVBand="1"/>
      </w:tblPr>
      <w:tblGrid>
        <w:gridCol w:w="2322"/>
        <w:gridCol w:w="1624"/>
        <w:gridCol w:w="775"/>
        <w:gridCol w:w="2380"/>
        <w:gridCol w:w="2249"/>
      </w:tblGrid>
      <w:tr w:rsidR="00AA41C2" w14:paraId="688DCDB4" w14:textId="77777777" w:rsidTr="00E72FEA">
        <w:tc>
          <w:tcPr>
            <w:tcW w:w="9350" w:type="dxa"/>
            <w:gridSpan w:val="5"/>
          </w:tcPr>
          <w:p w14:paraId="7562C0DD" w14:textId="062788B4" w:rsidR="00AA41C2" w:rsidRDefault="00AA41C2" w:rsidP="00E72FEA">
            <w:pPr>
              <w:jc w:val="center"/>
            </w:pPr>
            <w:r>
              <w:t>BILLING</w:t>
            </w:r>
          </w:p>
        </w:tc>
      </w:tr>
      <w:tr w:rsidR="00AA41C2" w14:paraId="6FA272C2" w14:textId="77777777" w:rsidTr="00E72FEA">
        <w:tc>
          <w:tcPr>
            <w:tcW w:w="2322" w:type="dxa"/>
          </w:tcPr>
          <w:p w14:paraId="23195021" w14:textId="77777777" w:rsidR="00AA41C2" w:rsidRDefault="00AA41C2" w:rsidP="00E72FEA">
            <w:pPr>
              <w:jc w:val="center"/>
            </w:pPr>
            <w:r>
              <w:t>Attribute Name</w:t>
            </w:r>
          </w:p>
        </w:tc>
        <w:tc>
          <w:tcPr>
            <w:tcW w:w="1624" w:type="dxa"/>
          </w:tcPr>
          <w:p w14:paraId="1D23BE62" w14:textId="77777777" w:rsidR="00AA41C2" w:rsidRDefault="00AA41C2" w:rsidP="00E72FEA">
            <w:pPr>
              <w:jc w:val="center"/>
            </w:pPr>
            <w:r>
              <w:t>Data Type</w:t>
            </w:r>
          </w:p>
        </w:tc>
        <w:tc>
          <w:tcPr>
            <w:tcW w:w="775" w:type="dxa"/>
          </w:tcPr>
          <w:p w14:paraId="7F4B7882" w14:textId="77777777" w:rsidR="00AA41C2" w:rsidRDefault="00AA41C2" w:rsidP="00E72FEA">
            <w:pPr>
              <w:jc w:val="center"/>
            </w:pPr>
            <w:r>
              <w:t>Size</w:t>
            </w:r>
          </w:p>
        </w:tc>
        <w:tc>
          <w:tcPr>
            <w:tcW w:w="2380" w:type="dxa"/>
          </w:tcPr>
          <w:p w14:paraId="0D5B1B4D" w14:textId="77777777" w:rsidR="00AA41C2" w:rsidRDefault="00AA41C2" w:rsidP="00E72FEA">
            <w:pPr>
              <w:jc w:val="center"/>
            </w:pPr>
            <w:r>
              <w:t>Constraints/Domain</w:t>
            </w:r>
          </w:p>
        </w:tc>
        <w:tc>
          <w:tcPr>
            <w:tcW w:w="2249" w:type="dxa"/>
          </w:tcPr>
          <w:p w14:paraId="7B33070D" w14:textId="77777777" w:rsidR="00AA41C2" w:rsidRDefault="00AA41C2" w:rsidP="00E72FEA">
            <w:pPr>
              <w:jc w:val="center"/>
            </w:pPr>
            <w:r>
              <w:t>Cascading Problems</w:t>
            </w:r>
          </w:p>
        </w:tc>
      </w:tr>
      <w:tr w:rsidR="00AA41C2" w14:paraId="557C6A8F" w14:textId="77777777" w:rsidTr="00E72FEA">
        <w:tc>
          <w:tcPr>
            <w:tcW w:w="2322" w:type="dxa"/>
          </w:tcPr>
          <w:p w14:paraId="46197230" w14:textId="77777777" w:rsidR="00AA41C2" w:rsidRDefault="00AA41C2" w:rsidP="00E72FEA">
            <w:pPr>
              <w:jc w:val="center"/>
            </w:pPr>
            <w:r>
              <w:t>id</w:t>
            </w:r>
          </w:p>
        </w:tc>
        <w:tc>
          <w:tcPr>
            <w:tcW w:w="1624" w:type="dxa"/>
          </w:tcPr>
          <w:p w14:paraId="593E8310" w14:textId="77777777" w:rsidR="00AA41C2" w:rsidRDefault="00AA41C2" w:rsidP="00E72FEA">
            <w:pPr>
              <w:jc w:val="center"/>
            </w:pPr>
            <w:r>
              <w:t>int</w:t>
            </w:r>
          </w:p>
        </w:tc>
        <w:tc>
          <w:tcPr>
            <w:tcW w:w="775" w:type="dxa"/>
          </w:tcPr>
          <w:p w14:paraId="4E36DEAB" w14:textId="77777777" w:rsidR="00AA41C2" w:rsidRDefault="00AA41C2" w:rsidP="00E72FEA">
            <w:pPr>
              <w:jc w:val="center"/>
            </w:pPr>
            <w:r>
              <w:t>8</w:t>
            </w:r>
          </w:p>
        </w:tc>
        <w:tc>
          <w:tcPr>
            <w:tcW w:w="2380" w:type="dxa"/>
          </w:tcPr>
          <w:p w14:paraId="2A092881" w14:textId="77777777" w:rsidR="00AA41C2" w:rsidRDefault="00AA41C2" w:rsidP="00E72FEA">
            <w:pPr>
              <w:jc w:val="center"/>
            </w:pPr>
            <w:r>
              <w:t>Not null, unique</w:t>
            </w:r>
          </w:p>
        </w:tc>
        <w:tc>
          <w:tcPr>
            <w:tcW w:w="2249" w:type="dxa"/>
          </w:tcPr>
          <w:p w14:paraId="3C63A34C" w14:textId="52F27B0F" w:rsidR="00AA41C2" w:rsidRDefault="00D05351" w:rsidP="00E72FEA">
            <w:pPr>
              <w:jc w:val="center"/>
            </w:pPr>
            <w:r>
              <w:t>None</w:t>
            </w:r>
            <w:r w:rsidR="004320CC">
              <w:t xml:space="preserve">, no tables </w:t>
            </w:r>
            <w:proofErr w:type="gramStart"/>
            <w:r w:rsidR="004320CC">
              <w:t>references</w:t>
            </w:r>
            <w:proofErr w:type="gramEnd"/>
            <w:r w:rsidR="004320CC">
              <w:t xml:space="preserve"> this one.</w:t>
            </w:r>
          </w:p>
        </w:tc>
      </w:tr>
      <w:tr w:rsidR="00AA41C2" w14:paraId="50A3C316" w14:textId="77777777" w:rsidTr="00E72FEA">
        <w:tc>
          <w:tcPr>
            <w:tcW w:w="2322" w:type="dxa"/>
          </w:tcPr>
          <w:p w14:paraId="2110C286" w14:textId="188400F3" w:rsidR="00AA41C2" w:rsidRDefault="00AA41C2" w:rsidP="00AA41C2">
            <w:pPr>
              <w:jc w:val="center"/>
            </w:pPr>
            <w:proofErr w:type="spellStart"/>
            <w:r>
              <w:t>customer_id</w:t>
            </w:r>
            <w:proofErr w:type="spellEnd"/>
          </w:p>
        </w:tc>
        <w:tc>
          <w:tcPr>
            <w:tcW w:w="1624" w:type="dxa"/>
          </w:tcPr>
          <w:p w14:paraId="1B03489A" w14:textId="134F414B" w:rsidR="00AA41C2" w:rsidRDefault="00AA41C2" w:rsidP="00E72FEA">
            <w:pPr>
              <w:jc w:val="center"/>
            </w:pPr>
            <w:r>
              <w:t>int</w:t>
            </w:r>
          </w:p>
        </w:tc>
        <w:tc>
          <w:tcPr>
            <w:tcW w:w="775" w:type="dxa"/>
          </w:tcPr>
          <w:p w14:paraId="6804FF14" w14:textId="2DA02DA3" w:rsidR="00AA41C2" w:rsidRDefault="00AA41C2" w:rsidP="00E72FEA">
            <w:pPr>
              <w:jc w:val="center"/>
            </w:pPr>
            <w:r>
              <w:t>8</w:t>
            </w:r>
          </w:p>
        </w:tc>
        <w:tc>
          <w:tcPr>
            <w:tcW w:w="2380" w:type="dxa"/>
          </w:tcPr>
          <w:p w14:paraId="22BA98E1" w14:textId="77777777" w:rsidR="00AA41C2" w:rsidRDefault="00AA41C2" w:rsidP="00E72FEA">
            <w:pPr>
              <w:jc w:val="center"/>
            </w:pPr>
            <w:r>
              <w:t>Not null</w:t>
            </w:r>
          </w:p>
        </w:tc>
        <w:tc>
          <w:tcPr>
            <w:tcW w:w="2249" w:type="dxa"/>
          </w:tcPr>
          <w:p w14:paraId="6B87B7D1" w14:textId="77777777" w:rsidR="00AA41C2" w:rsidRDefault="00AA41C2" w:rsidP="00E72FEA">
            <w:pPr>
              <w:jc w:val="center"/>
            </w:pPr>
          </w:p>
        </w:tc>
      </w:tr>
      <w:tr w:rsidR="00AA41C2" w14:paraId="5C2B8EAD" w14:textId="77777777" w:rsidTr="00E72FEA">
        <w:tc>
          <w:tcPr>
            <w:tcW w:w="2322" w:type="dxa"/>
          </w:tcPr>
          <w:p w14:paraId="35800E11" w14:textId="27DE0D6E" w:rsidR="00AA41C2" w:rsidRDefault="00AA41C2" w:rsidP="00E72FEA">
            <w:pPr>
              <w:jc w:val="center"/>
            </w:pPr>
            <w:proofErr w:type="spellStart"/>
            <w:r>
              <w:t>card_no</w:t>
            </w:r>
            <w:proofErr w:type="spellEnd"/>
          </w:p>
        </w:tc>
        <w:tc>
          <w:tcPr>
            <w:tcW w:w="1624" w:type="dxa"/>
          </w:tcPr>
          <w:p w14:paraId="0CA86B4F" w14:textId="002B7186" w:rsidR="00AA41C2" w:rsidRDefault="00AA41C2" w:rsidP="00E72FEA">
            <w:pPr>
              <w:jc w:val="center"/>
            </w:pPr>
            <w:r>
              <w:t>varchar</w:t>
            </w:r>
          </w:p>
        </w:tc>
        <w:tc>
          <w:tcPr>
            <w:tcW w:w="775" w:type="dxa"/>
          </w:tcPr>
          <w:p w14:paraId="342973F7" w14:textId="128DA2A1" w:rsidR="00AA41C2" w:rsidRDefault="00AA41C2" w:rsidP="00E72FEA">
            <w:pPr>
              <w:jc w:val="center"/>
            </w:pPr>
            <w:r>
              <w:t>16</w:t>
            </w:r>
          </w:p>
        </w:tc>
        <w:tc>
          <w:tcPr>
            <w:tcW w:w="2380" w:type="dxa"/>
          </w:tcPr>
          <w:p w14:paraId="3552A266" w14:textId="1642F4FE" w:rsidR="00AA41C2" w:rsidRDefault="00AA41C2" w:rsidP="00E72FEA">
            <w:pPr>
              <w:jc w:val="center"/>
            </w:pPr>
            <w:r>
              <w:t>Not null</w:t>
            </w:r>
            <w:r w:rsidR="00E440EF">
              <w:t>, numerical</w:t>
            </w:r>
          </w:p>
        </w:tc>
        <w:tc>
          <w:tcPr>
            <w:tcW w:w="2249" w:type="dxa"/>
          </w:tcPr>
          <w:p w14:paraId="3E2CEA76" w14:textId="77777777" w:rsidR="00AA41C2" w:rsidRDefault="00AA41C2" w:rsidP="00E72FEA">
            <w:pPr>
              <w:jc w:val="center"/>
            </w:pPr>
          </w:p>
        </w:tc>
      </w:tr>
      <w:tr w:rsidR="00AA41C2" w14:paraId="4426C627" w14:textId="77777777" w:rsidTr="00E72FEA">
        <w:tc>
          <w:tcPr>
            <w:tcW w:w="2322" w:type="dxa"/>
          </w:tcPr>
          <w:p w14:paraId="631C2EB1" w14:textId="29E08984" w:rsidR="00AA41C2" w:rsidRDefault="00AA41C2" w:rsidP="00E72FEA">
            <w:pPr>
              <w:jc w:val="center"/>
            </w:pPr>
            <w:proofErr w:type="spellStart"/>
            <w:r>
              <w:t>exp_date</w:t>
            </w:r>
            <w:proofErr w:type="spellEnd"/>
          </w:p>
        </w:tc>
        <w:tc>
          <w:tcPr>
            <w:tcW w:w="1624" w:type="dxa"/>
          </w:tcPr>
          <w:p w14:paraId="4B381EAE" w14:textId="597FE72A" w:rsidR="00AA41C2" w:rsidRDefault="00AA41C2" w:rsidP="00E72FEA">
            <w:pPr>
              <w:jc w:val="center"/>
            </w:pPr>
            <w:r>
              <w:t>date</w:t>
            </w:r>
          </w:p>
        </w:tc>
        <w:tc>
          <w:tcPr>
            <w:tcW w:w="775" w:type="dxa"/>
          </w:tcPr>
          <w:p w14:paraId="42FDE602" w14:textId="77777777" w:rsidR="00AA41C2" w:rsidRDefault="00AA41C2" w:rsidP="00E72FEA">
            <w:pPr>
              <w:jc w:val="center"/>
            </w:pPr>
          </w:p>
        </w:tc>
        <w:tc>
          <w:tcPr>
            <w:tcW w:w="2380" w:type="dxa"/>
          </w:tcPr>
          <w:p w14:paraId="216DAAAD" w14:textId="3FEAB6E7" w:rsidR="00AA41C2" w:rsidRDefault="00AA41C2" w:rsidP="00E72FEA">
            <w:pPr>
              <w:jc w:val="center"/>
            </w:pPr>
            <w:r>
              <w:t>Not null</w:t>
            </w:r>
          </w:p>
        </w:tc>
        <w:tc>
          <w:tcPr>
            <w:tcW w:w="2249" w:type="dxa"/>
          </w:tcPr>
          <w:p w14:paraId="0739816C" w14:textId="77777777" w:rsidR="00AA41C2" w:rsidRDefault="00AA41C2" w:rsidP="00E72FEA">
            <w:pPr>
              <w:jc w:val="center"/>
            </w:pPr>
          </w:p>
        </w:tc>
      </w:tr>
      <w:tr w:rsidR="00AA41C2" w14:paraId="37368543" w14:textId="77777777" w:rsidTr="00E72FEA">
        <w:tc>
          <w:tcPr>
            <w:tcW w:w="2322" w:type="dxa"/>
          </w:tcPr>
          <w:p w14:paraId="4251CBDA" w14:textId="3229490E" w:rsidR="00AA41C2" w:rsidRDefault="00AA41C2" w:rsidP="00E72FEA">
            <w:pPr>
              <w:jc w:val="center"/>
            </w:pPr>
            <w:proofErr w:type="spellStart"/>
            <w:r>
              <w:t>security_code</w:t>
            </w:r>
            <w:proofErr w:type="spellEnd"/>
          </w:p>
        </w:tc>
        <w:tc>
          <w:tcPr>
            <w:tcW w:w="1624" w:type="dxa"/>
          </w:tcPr>
          <w:p w14:paraId="5706447C" w14:textId="40FD1494" w:rsidR="00AA41C2" w:rsidRDefault="00AA41C2" w:rsidP="00E72FEA">
            <w:pPr>
              <w:jc w:val="center"/>
            </w:pPr>
            <w:r>
              <w:t>varchar</w:t>
            </w:r>
          </w:p>
        </w:tc>
        <w:tc>
          <w:tcPr>
            <w:tcW w:w="775" w:type="dxa"/>
          </w:tcPr>
          <w:p w14:paraId="267E1E2B" w14:textId="25A21691" w:rsidR="00AA41C2" w:rsidRDefault="00C74F62" w:rsidP="00E72FEA">
            <w:pPr>
              <w:jc w:val="center"/>
            </w:pPr>
            <w:r>
              <w:t>4</w:t>
            </w:r>
          </w:p>
        </w:tc>
        <w:tc>
          <w:tcPr>
            <w:tcW w:w="2380" w:type="dxa"/>
          </w:tcPr>
          <w:p w14:paraId="4F581849" w14:textId="53C16347" w:rsidR="00AA41C2" w:rsidRDefault="00C74F62" w:rsidP="00E72FEA">
            <w:pPr>
              <w:jc w:val="center"/>
            </w:pPr>
            <w:r>
              <w:t>Not null</w:t>
            </w:r>
            <w:r w:rsidR="00E440EF">
              <w:t>, numerical</w:t>
            </w:r>
          </w:p>
        </w:tc>
        <w:tc>
          <w:tcPr>
            <w:tcW w:w="2249" w:type="dxa"/>
          </w:tcPr>
          <w:p w14:paraId="01A878FF" w14:textId="77777777" w:rsidR="00AA41C2" w:rsidRDefault="00AA41C2" w:rsidP="00E72FEA">
            <w:pPr>
              <w:jc w:val="center"/>
            </w:pPr>
          </w:p>
        </w:tc>
      </w:tr>
      <w:tr w:rsidR="00C74F62" w14:paraId="6086B6B3" w14:textId="77777777" w:rsidTr="00E72FEA">
        <w:tc>
          <w:tcPr>
            <w:tcW w:w="2322" w:type="dxa"/>
          </w:tcPr>
          <w:p w14:paraId="25739832" w14:textId="68362C35" w:rsidR="00C74F62" w:rsidRDefault="00C74F62" w:rsidP="00E72FEA">
            <w:pPr>
              <w:jc w:val="center"/>
            </w:pPr>
            <w:proofErr w:type="spellStart"/>
            <w:r>
              <w:t>street_address</w:t>
            </w:r>
            <w:proofErr w:type="spellEnd"/>
          </w:p>
        </w:tc>
        <w:tc>
          <w:tcPr>
            <w:tcW w:w="1624" w:type="dxa"/>
          </w:tcPr>
          <w:p w14:paraId="5EA27195" w14:textId="528B79FC" w:rsidR="00C74F62" w:rsidRDefault="00C74F62" w:rsidP="00E72FEA">
            <w:pPr>
              <w:jc w:val="center"/>
            </w:pPr>
            <w:r>
              <w:t>varchar</w:t>
            </w:r>
          </w:p>
        </w:tc>
        <w:tc>
          <w:tcPr>
            <w:tcW w:w="775" w:type="dxa"/>
          </w:tcPr>
          <w:p w14:paraId="18EC3C8B" w14:textId="11BD0DF2" w:rsidR="00C74F62" w:rsidRDefault="00C74F62" w:rsidP="00E72FEA">
            <w:pPr>
              <w:jc w:val="center"/>
            </w:pPr>
            <w:r>
              <w:t>30</w:t>
            </w:r>
          </w:p>
        </w:tc>
        <w:tc>
          <w:tcPr>
            <w:tcW w:w="2380" w:type="dxa"/>
          </w:tcPr>
          <w:p w14:paraId="39DB6B0D" w14:textId="44919061" w:rsidR="00C74F62" w:rsidRDefault="00C74F62" w:rsidP="00E72FEA">
            <w:pPr>
              <w:jc w:val="center"/>
            </w:pPr>
            <w:r>
              <w:t>Not null</w:t>
            </w:r>
          </w:p>
        </w:tc>
        <w:tc>
          <w:tcPr>
            <w:tcW w:w="2249" w:type="dxa"/>
          </w:tcPr>
          <w:p w14:paraId="31A6A14C" w14:textId="77777777" w:rsidR="00C74F62" w:rsidRDefault="00C74F62" w:rsidP="00E72FEA">
            <w:pPr>
              <w:jc w:val="center"/>
            </w:pPr>
          </w:p>
        </w:tc>
      </w:tr>
      <w:tr w:rsidR="00C74F62" w14:paraId="41FC67C2" w14:textId="77777777" w:rsidTr="00E72FEA">
        <w:tc>
          <w:tcPr>
            <w:tcW w:w="2322" w:type="dxa"/>
          </w:tcPr>
          <w:p w14:paraId="5C050293" w14:textId="4AAD63F1" w:rsidR="00C74F62" w:rsidRDefault="00C74F62" w:rsidP="00E72FEA">
            <w:pPr>
              <w:jc w:val="center"/>
            </w:pPr>
            <w:r>
              <w:t>town</w:t>
            </w:r>
          </w:p>
        </w:tc>
        <w:tc>
          <w:tcPr>
            <w:tcW w:w="1624" w:type="dxa"/>
          </w:tcPr>
          <w:p w14:paraId="47409745" w14:textId="4723308A" w:rsidR="00C74F62" w:rsidRDefault="00C74F62" w:rsidP="00E72FEA">
            <w:pPr>
              <w:jc w:val="center"/>
            </w:pPr>
            <w:r>
              <w:t>varchar</w:t>
            </w:r>
          </w:p>
        </w:tc>
        <w:tc>
          <w:tcPr>
            <w:tcW w:w="775" w:type="dxa"/>
          </w:tcPr>
          <w:p w14:paraId="13F8120D" w14:textId="158EFC3A" w:rsidR="00C74F62" w:rsidRDefault="00C74F62" w:rsidP="00E72FEA">
            <w:pPr>
              <w:jc w:val="center"/>
            </w:pPr>
            <w:r>
              <w:t>30</w:t>
            </w:r>
          </w:p>
        </w:tc>
        <w:tc>
          <w:tcPr>
            <w:tcW w:w="2380" w:type="dxa"/>
          </w:tcPr>
          <w:p w14:paraId="2ED94A5A" w14:textId="28ADD8BD" w:rsidR="00C74F62" w:rsidRDefault="00C74F62" w:rsidP="00E72FEA">
            <w:pPr>
              <w:jc w:val="center"/>
            </w:pPr>
            <w:r>
              <w:t>Not null</w:t>
            </w:r>
          </w:p>
        </w:tc>
        <w:tc>
          <w:tcPr>
            <w:tcW w:w="2249" w:type="dxa"/>
          </w:tcPr>
          <w:p w14:paraId="61061910" w14:textId="77777777" w:rsidR="00C74F62" w:rsidRDefault="00C74F62" w:rsidP="00E72FEA">
            <w:pPr>
              <w:jc w:val="center"/>
            </w:pPr>
          </w:p>
        </w:tc>
      </w:tr>
      <w:tr w:rsidR="00C74F62" w14:paraId="7D464DA7" w14:textId="77777777" w:rsidTr="00E72FEA">
        <w:tc>
          <w:tcPr>
            <w:tcW w:w="2322" w:type="dxa"/>
          </w:tcPr>
          <w:p w14:paraId="7B796A33" w14:textId="648931A1" w:rsidR="00C74F62" w:rsidRDefault="00C74F62" w:rsidP="00E72FEA">
            <w:pPr>
              <w:jc w:val="center"/>
            </w:pPr>
            <w:r>
              <w:t>state</w:t>
            </w:r>
          </w:p>
        </w:tc>
        <w:tc>
          <w:tcPr>
            <w:tcW w:w="1624" w:type="dxa"/>
          </w:tcPr>
          <w:p w14:paraId="7BEC1E09" w14:textId="7CE067CB" w:rsidR="00C74F62" w:rsidRDefault="00C74F62" w:rsidP="00E72FEA">
            <w:pPr>
              <w:jc w:val="center"/>
            </w:pPr>
            <w:r>
              <w:t>varchar</w:t>
            </w:r>
          </w:p>
        </w:tc>
        <w:tc>
          <w:tcPr>
            <w:tcW w:w="775" w:type="dxa"/>
          </w:tcPr>
          <w:p w14:paraId="2C4934AF" w14:textId="7D70F5E2" w:rsidR="00C74F62" w:rsidRDefault="00C74F62" w:rsidP="00E72FEA">
            <w:pPr>
              <w:jc w:val="center"/>
            </w:pPr>
            <w:r>
              <w:t>30</w:t>
            </w:r>
          </w:p>
        </w:tc>
        <w:tc>
          <w:tcPr>
            <w:tcW w:w="2380" w:type="dxa"/>
          </w:tcPr>
          <w:p w14:paraId="0F76E954" w14:textId="119A1365" w:rsidR="00C74F62" w:rsidRDefault="00C74F62" w:rsidP="00E72FEA">
            <w:pPr>
              <w:jc w:val="center"/>
            </w:pPr>
            <w:r>
              <w:t>Not null</w:t>
            </w:r>
          </w:p>
        </w:tc>
        <w:tc>
          <w:tcPr>
            <w:tcW w:w="2249" w:type="dxa"/>
          </w:tcPr>
          <w:p w14:paraId="5FE2077E" w14:textId="77777777" w:rsidR="00C74F62" w:rsidRDefault="00C74F62" w:rsidP="00E72FEA">
            <w:pPr>
              <w:jc w:val="center"/>
            </w:pPr>
          </w:p>
        </w:tc>
      </w:tr>
      <w:tr w:rsidR="00C74F62" w14:paraId="022D9090" w14:textId="77777777" w:rsidTr="00E72FEA">
        <w:tc>
          <w:tcPr>
            <w:tcW w:w="2322" w:type="dxa"/>
          </w:tcPr>
          <w:p w14:paraId="1FB65281" w14:textId="08AD4868" w:rsidR="00C74F62" w:rsidRDefault="00C74F62" w:rsidP="00E72FEA">
            <w:pPr>
              <w:jc w:val="center"/>
            </w:pPr>
            <w:r>
              <w:t>zip</w:t>
            </w:r>
          </w:p>
        </w:tc>
        <w:tc>
          <w:tcPr>
            <w:tcW w:w="1624" w:type="dxa"/>
          </w:tcPr>
          <w:p w14:paraId="3087F39C" w14:textId="083E6DF3" w:rsidR="00C74F62" w:rsidRDefault="00C74F62" w:rsidP="00E72FEA">
            <w:pPr>
              <w:jc w:val="center"/>
            </w:pPr>
            <w:r>
              <w:t>char</w:t>
            </w:r>
          </w:p>
        </w:tc>
        <w:tc>
          <w:tcPr>
            <w:tcW w:w="775" w:type="dxa"/>
          </w:tcPr>
          <w:p w14:paraId="6A996BDB" w14:textId="5E0CADC3" w:rsidR="00C74F62" w:rsidRDefault="00C74F62" w:rsidP="00E72FEA">
            <w:pPr>
              <w:jc w:val="center"/>
            </w:pPr>
            <w:r>
              <w:t>5</w:t>
            </w:r>
          </w:p>
        </w:tc>
        <w:tc>
          <w:tcPr>
            <w:tcW w:w="2380" w:type="dxa"/>
          </w:tcPr>
          <w:p w14:paraId="1ACB95A4" w14:textId="4AC9D410" w:rsidR="00C74F62" w:rsidRDefault="00C74F62" w:rsidP="00E72FEA">
            <w:pPr>
              <w:jc w:val="center"/>
            </w:pPr>
            <w:r>
              <w:t>Not null</w:t>
            </w:r>
          </w:p>
        </w:tc>
        <w:tc>
          <w:tcPr>
            <w:tcW w:w="2249" w:type="dxa"/>
          </w:tcPr>
          <w:p w14:paraId="0F386955" w14:textId="77777777" w:rsidR="00C74F62" w:rsidRDefault="00C74F62" w:rsidP="00E72FEA">
            <w:pPr>
              <w:jc w:val="center"/>
            </w:pPr>
          </w:p>
        </w:tc>
      </w:tr>
    </w:tbl>
    <w:p w14:paraId="0E0D6C93" w14:textId="77777777" w:rsidR="00AA41C2" w:rsidRDefault="00AA41C2" w:rsidP="00AA41C2">
      <w:pPr>
        <w:rPr>
          <w:b/>
          <w:bCs/>
        </w:rPr>
      </w:pPr>
      <w:r>
        <w:rPr>
          <w:b/>
          <w:bCs/>
        </w:rPr>
        <w:t>Primary Key(s):</w:t>
      </w:r>
    </w:p>
    <w:p w14:paraId="340B0231" w14:textId="77777777" w:rsidR="00AA41C2" w:rsidRPr="00564387" w:rsidRDefault="00AA41C2" w:rsidP="00AA41C2">
      <w:r>
        <w:t>id</w:t>
      </w:r>
    </w:p>
    <w:p w14:paraId="255FF3E2" w14:textId="1B252759" w:rsidR="00AA41C2" w:rsidRDefault="00AA41C2" w:rsidP="00AA41C2">
      <w:pPr>
        <w:rPr>
          <w:b/>
          <w:bCs/>
        </w:rPr>
      </w:pPr>
      <w:r>
        <w:rPr>
          <w:b/>
          <w:bCs/>
        </w:rPr>
        <w:t>Foreign Key(s):</w:t>
      </w:r>
    </w:p>
    <w:p w14:paraId="7B63363A" w14:textId="26C40604" w:rsidR="00AA41C2" w:rsidRPr="00AA41C2" w:rsidRDefault="00AA41C2" w:rsidP="00AA41C2">
      <w:proofErr w:type="spellStart"/>
      <w:r>
        <w:t>customer_id</w:t>
      </w:r>
      <w:proofErr w:type="spellEnd"/>
      <w:r>
        <w:t xml:space="preserve"> REFERENCES customer(id)</w:t>
      </w:r>
    </w:p>
    <w:p w14:paraId="64BA249C" w14:textId="2BA20D1C" w:rsidR="00AA41C2" w:rsidRDefault="00AA41C2" w:rsidP="00E440EF">
      <w:pPr>
        <w:rPr>
          <w:b/>
          <w:bCs/>
        </w:rPr>
      </w:pPr>
      <w:r>
        <w:rPr>
          <w:b/>
          <w:bCs/>
        </w:rPr>
        <w:lastRenderedPageBreak/>
        <w:t>Indices:</w:t>
      </w:r>
    </w:p>
    <w:p w14:paraId="02DDBB0D" w14:textId="0F5D86F7" w:rsidR="00E440EF" w:rsidRDefault="00E440EF" w:rsidP="00E440EF">
      <w:pPr>
        <w:rPr>
          <w:b/>
          <w:bCs/>
        </w:rPr>
      </w:pPr>
    </w:p>
    <w:tbl>
      <w:tblPr>
        <w:tblStyle w:val="TableGrid"/>
        <w:tblW w:w="0" w:type="auto"/>
        <w:tblLook w:val="04A0" w:firstRow="1" w:lastRow="0" w:firstColumn="1" w:lastColumn="0" w:noHBand="0" w:noVBand="1"/>
      </w:tblPr>
      <w:tblGrid>
        <w:gridCol w:w="2322"/>
        <w:gridCol w:w="1624"/>
        <w:gridCol w:w="775"/>
        <w:gridCol w:w="2380"/>
        <w:gridCol w:w="2249"/>
      </w:tblGrid>
      <w:tr w:rsidR="00E440EF" w14:paraId="2D68EF5E" w14:textId="77777777" w:rsidTr="00E72FEA">
        <w:tc>
          <w:tcPr>
            <w:tcW w:w="9350" w:type="dxa"/>
            <w:gridSpan w:val="5"/>
          </w:tcPr>
          <w:p w14:paraId="753FD8B1" w14:textId="7A72AB18" w:rsidR="00E440EF" w:rsidRDefault="00E440EF" w:rsidP="00E72FEA">
            <w:pPr>
              <w:jc w:val="center"/>
            </w:pPr>
            <w:r>
              <w:t>SCHEDULE</w:t>
            </w:r>
          </w:p>
        </w:tc>
      </w:tr>
      <w:tr w:rsidR="00E440EF" w14:paraId="18E8568D" w14:textId="77777777" w:rsidTr="00E72FEA">
        <w:tc>
          <w:tcPr>
            <w:tcW w:w="2322" w:type="dxa"/>
          </w:tcPr>
          <w:p w14:paraId="2DB3C6BC" w14:textId="77777777" w:rsidR="00E440EF" w:rsidRDefault="00E440EF" w:rsidP="00E72FEA">
            <w:pPr>
              <w:jc w:val="center"/>
            </w:pPr>
            <w:r>
              <w:t>Attribute Name</w:t>
            </w:r>
          </w:p>
        </w:tc>
        <w:tc>
          <w:tcPr>
            <w:tcW w:w="1624" w:type="dxa"/>
          </w:tcPr>
          <w:p w14:paraId="64DBEF1D" w14:textId="77777777" w:rsidR="00E440EF" w:rsidRDefault="00E440EF" w:rsidP="00E72FEA">
            <w:pPr>
              <w:jc w:val="center"/>
            </w:pPr>
            <w:r>
              <w:t>Data Type</w:t>
            </w:r>
          </w:p>
        </w:tc>
        <w:tc>
          <w:tcPr>
            <w:tcW w:w="775" w:type="dxa"/>
          </w:tcPr>
          <w:p w14:paraId="64711D0D" w14:textId="77777777" w:rsidR="00E440EF" w:rsidRDefault="00E440EF" w:rsidP="00E72FEA">
            <w:pPr>
              <w:jc w:val="center"/>
            </w:pPr>
            <w:r>
              <w:t>Size</w:t>
            </w:r>
          </w:p>
        </w:tc>
        <w:tc>
          <w:tcPr>
            <w:tcW w:w="2380" w:type="dxa"/>
          </w:tcPr>
          <w:p w14:paraId="62745CAE" w14:textId="77777777" w:rsidR="00E440EF" w:rsidRDefault="00E440EF" w:rsidP="00E72FEA">
            <w:pPr>
              <w:jc w:val="center"/>
            </w:pPr>
            <w:r>
              <w:t>Constraints/Domain</w:t>
            </w:r>
          </w:p>
        </w:tc>
        <w:tc>
          <w:tcPr>
            <w:tcW w:w="2249" w:type="dxa"/>
          </w:tcPr>
          <w:p w14:paraId="25145AB3" w14:textId="77777777" w:rsidR="00E440EF" w:rsidRDefault="00E440EF" w:rsidP="00E72FEA">
            <w:pPr>
              <w:jc w:val="center"/>
            </w:pPr>
            <w:r>
              <w:t>Cascading Problems</w:t>
            </w:r>
          </w:p>
        </w:tc>
      </w:tr>
      <w:tr w:rsidR="00E440EF" w14:paraId="7B8B8F81" w14:textId="77777777" w:rsidTr="00E72FEA">
        <w:tc>
          <w:tcPr>
            <w:tcW w:w="2322" w:type="dxa"/>
          </w:tcPr>
          <w:p w14:paraId="0B7A7D28" w14:textId="77777777" w:rsidR="00E440EF" w:rsidRDefault="00E440EF" w:rsidP="00E72FEA">
            <w:pPr>
              <w:jc w:val="center"/>
            </w:pPr>
            <w:proofErr w:type="spellStart"/>
            <w:r>
              <w:t>customer_id</w:t>
            </w:r>
            <w:proofErr w:type="spellEnd"/>
          </w:p>
        </w:tc>
        <w:tc>
          <w:tcPr>
            <w:tcW w:w="1624" w:type="dxa"/>
          </w:tcPr>
          <w:p w14:paraId="75201A7B" w14:textId="77777777" w:rsidR="00E440EF" w:rsidRDefault="00E440EF" w:rsidP="00E72FEA">
            <w:pPr>
              <w:jc w:val="center"/>
            </w:pPr>
            <w:r>
              <w:t>int</w:t>
            </w:r>
          </w:p>
        </w:tc>
        <w:tc>
          <w:tcPr>
            <w:tcW w:w="775" w:type="dxa"/>
          </w:tcPr>
          <w:p w14:paraId="6BA4CE4D" w14:textId="77777777" w:rsidR="00E440EF" w:rsidRDefault="00E440EF" w:rsidP="00E72FEA">
            <w:pPr>
              <w:jc w:val="center"/>
            </w:pPr>
            <w:r>
              <w:t>8</w:t>
            </w:r>
          </w:p>
        </w:tc>
        <w:tc>
          <w:tcPr>
            <w:tcW w:w="2380" w:type="dxa"/>
          </w:tcPr>
          <w:p w14:paraId="2C8B5649" w14:textId="77777777" w:rsidR="00E440EF" w:rsidRDefault="00E440EF" w:rsidP="00E72FEA">
            <w:pPr>
              <w:jc w:val="center"/>
            </w:pPr>
            <w:r>
              <w:t>Not null</w:t>
            </w:r>
          </w:p>
        </w:tc>
        <w:tc>
          <w:tcPr>
            <w:tcW w:w="2249" w:type="dxa"/>
          </w:tcPr>
          <w:p w14:paraId="787A012A" w14:textId="28E49B90" w:rsidR="00E440EF" w:rsidRDefault="00D05351" w:rsidP="00E72FEA">
            <w:pPr>
              <w:jc w:val="center"/>
            </w:pPr>
            <w:r>
              <w:t>None</w:t>
            </w:r>
            <w:r w:rsidR="004320CC">
              <w:t>, no tables reference this one. Appointment cancellations are expected</w:t>
            </w:r>
          </w:p>
        </w:tc>
      </w:tr>
      <w:tr w:rsidR="00E440EF" w14:paraId="1CA0994D" w14:textId="77777777" w:rsidTr="00E72FEA">
        <w:tc>
          <w:tcPr>
            <w:tcW w:w="2322" w:type="dxa"/>
          </w:tcPr>
          <w:p w14:paraId="340D53C1" w14:textId="1A88A16C" w:rsidR="00E440EF" w:rsidRDefault="00E440EF" w:rsidP="00E72FEA">
            <w:pPr>
              <w:jc w:val="center"/>
            </w:pPr>
            <w:proofErr w:type="spellStart"/>
            <w:r>
              <w:t>patient_id</w:t>
            </w:r>
            <w:proofErr w:type="spellEnd"/>
          </w:p>
        </w:tc>
        <w:tc>
          <w:tcPr>
            <w:tcW w:w="1624" w:type="dxa"/>
          </w:tcPr>
          <w:p w14:paraId="7E52F1BF" w14:textId="7AA28FDE" w:rsidR="00E440EF" w:rsidRDefault="00E440EF" w:rsidP="00E72FEA">
            <w:pPr>
              <w:jc w:val="center"/>
            </w:pPr>
            <w:r>
              <w:t>int</w:t>
            </w:r>
          </w:p>
        </w:tc>
        <w:tc>
          <w:tcPr>
            <w:tcW w:w="775" w:type="dxa"/>
          </w:tcPr>
          <w:p w14:paraId="4F111609" w14:textId="5E61BD9E" w:rsidR="00E440EF" w:rsidRDefault="00E440EF" w:rsidP="00E72FEA">
            <w:pPr>
              <w:jc w:val="center"/>
            </w:pPr>
            <w:r>
              <w:t>8</w:t>
            </w:r>
          </w:p>
        </w:tc>
        <w:tc>
          <w:tcPr>
            <w:tcW w:w="2380" w:type="dxa"/>
          </w:tcPr>
          <w:p w14:paraId="5D87359A" w14:textId="66B43EEC" w:rsidR="00E440EF" w:rsidRDefault="00E440EF" w:rsidP="00E72FEA">
            <w:pPr>
              <w:jc w:val="center"/>
            </w:pPr>
            <w:r>
              <w:t>Not null</w:t>
            </w:r>
          </w:p>
        </w:tc>
        <w:tc>
          <w:tcPr>
            <w:tcW w:w="2249" w:type="dxa"/>
          </w:tcPr>
          <w:p w14:paraId="27204916" w14:textId="77777777" w:rsidR="00E440EF" w:rsidRDefault="00E440EF" w:rsidP="00E72FEA">
            <w:pPr>
              <w:jc w:val="center"/>
            </w:pPr>
          </w:p>
        </w:tc>
      </w:tr>
      <w:tr w:rsidR="00E440EF" w14:paraId="7E0222E6" w14:textId="77777777" w:rsidTr="00E72FEA">
        <w:tc>
          <w:tcPr>
            <w:tcW w:w="2322" w:type="dxa"/>
          </w:tcPr>
          <w:p w14:paraId="5825DD50" w14:textId="7A5AA323" w:rsidR="00E440EF" w:rsidRDefault="00E440EF" w:rsidP="00E72FEA">
            <w:pPr>
              <w:jc w:val="center"/>
            </w:pPr>
            <w:r>
              <w:t>date</w:t>
            </w:r>
          </w:p>
        </w:tc>
        <w:tc>
          <w:tcPr>
            <w:tcW w:w="1624" w:type="dxa"/>
          </w:tcPr>
          <w:p w14:paraId="3FA824B3" w14:textId="77777777" w:rsidR="00E440EF" w:rsidRDefault="00E440EF" w:rsidP="00E72FEA">
            <w:pPr>
              <w:jc w:val="center"/>
            </w:pPr>
            <w:r>
              <w:t>date</w:t>
            </w:r>
          </w:p>
        </w:tc>
        <w:tc>
          <w:tcPr>
            <w:tcW w:w="775" w:type="dxa"/>
          </w:tcPr>
          <w:p w14:paraId="3094AA50" w14:textId="77777777" w:rsidR="00E440EF" w:rsidRDefault="00E440EF" w:rsidP="00E72FEA">
            <w:pPr>
              <w:jc w:val="center"/>
            </w:pPr>
          </w:p>
        </w:tc>
        <w:tc>
          <w:tcPr>
            <w:tcW w:w="2380" w:type="dxa"/>
          </w:tcPr>
          <w:p w14:paraId="52569D3F" w14:textId="77777777" w:rsidR="00E440EF" w:rsidRDefault="00E440EF" w:rsidP="00E72FEA">
            <w:pPr>
              <w:jc w:val="center"/>
            </w:pPr>
            <w:r>
              <w:t>Not null</w:t>
            </w:r>
          </w:p>
        </w:tc>
        <w:tc>
          <w:tcPr>
            <w:tcW w:w="2249" w:type="dxa"/>
          </w:tcPr>
          <w:p w14:paraId="5FDB6016" w14:textId="77777777" w:rsidR="00E440EF" w:rsidRDefault="00E440EF" w:rsidP="00E72FEA">
            <w:pPr>
              <w:jc w:val="center"/>
            </w:pPr>
          </w:p>
        </w:tc>
      </w:tr>
      <w:tr w:rsidR="00E440EF" w14:paraId="7B2094B6" w14:textId="77777777" w:rsidTr="00E72FEA">
        <w:tc>
          <w:tcPr>
            <w:tcW w:w="2322" w:type="dxa"/>
          </w:tcPr>
          <w:p w14:paraId="3301DBE0" w14:textId="1972A1F1" w:rsidR="00E440EF" w:rsidRDefault="00E440EF" w:rsidP="00E72FEA">
            <w:pPr>
              <w:jc w:val="center"/>
            </w:pPr>
            <w:proofErr w:type="spellStart"/>
            <w:r>
              <w:t>time_start</w:t>
            </w:r>
            <w:proofErr w:type="spellEnd"/>
          </w:p>
        </w:tc>
        <w:tc>
          <w:tcPr>
            <w:tcW w:w="1624" w:type="dxa"/>
          </w:tcPr>
          <w:p w14:paraId="695CDFD6" w14:textId="5C418D66" w:rsidR="00E440EF" w:rsidRDefault="00E440EF" w:rsidP="00E72FEA">
            <w:pPr>
              <w:jc w:val="center"/>
            </w:pPr>
            <w:r>
              <w:t>time</w:t>
            </w:r>
          </w:p>
        </w:tc>
        <w:tc>
          <w:tcPr>
            <w:tcW w:w="775" w:type="dxa"/>
          </w:tcPr>
          <w:p w14:paraId="2B040F2D" w14:textId="1645DFC9" w:rsidR="00E440EF" w:rsidRDefault="00E440EF" w:rsidP="00E72FEA">
            <w:pPr>
              <w:jc w:val="center"/>
            </w:pPr>
          </w:p>
        </w:tc>
        <w:tc>
          <w:tcPr>
            <w:tcW w:w="2380" w:type="dxa"/>
          </w:tcPr>
          <w:p w14:paraId="55C7038B" w14:textId="53AB0912" w:rsidR="00E440EF" w:rsidRDefault="00E440EF" w:rsidP="00E72FEA">
            <w:pPr>
              <w:jc w:val="center"/>
            </w:pPr>
            <w:r>
              <w:t>Not null</w:t>
            </w:r>
          </w:p>
        </w:tc>
        <w:tc>
          <w:tcPr>
            <w:tcW w:w="2249" w:type="dxa"/>
          </w:tcPr>
          <w:p w14:paraId="4EDFCF4D" w14:textId="77777777" w:rsidR="00E440EF" w:rsidRDefault="00E440EF" w:rsidP="00E72FEA">
            <w:pPr>
              <w:jc w:val="center"/>
            </w:pPr>
          </w:p>
        </w:tc>
      </w:tr>
      <w:tr w:rsidR="00E440EF" w14:paraId="5D976CF8" w14:textId="77777777" w:rsidTr="00E72FEA">
        <w:tc>
          <w:tcPr>
            <w:tcW w:w="2322" w:type="dxa"/>
          </w:tcPr>
          <w:p w14:paraId="2BF5FEDB" w14:textId="1AA83F99" w:rsidR="00E440EF" w:rsidRDefault="00E440EF" w:rsidP="00E72FEA">
            <w:pPr>
              <w:jc w:val="center"/>
            </w:pPr>
            <w:proofErr w:type="spellStart"/>
            <w:r>
              <w:t>time_end</w:t>
            </w:r>
            <w:proofErr w:type="spellEnd"/>
          </w:p>
        </w:tc>
        <w:tc>
          <w:tcPr>
            <w:tcW w:w="1624" w:type="dxa"/>
          </w:tcPr>
          <w:p w14:paraId="173EF167" w14:textId="6BA78FD5" w:rsidR="00E440EF" w:rsidRDefault="00E440EF" w:rsidP="00E72FEA">
            <w:pPr>
              <w:jc w:val="center"/>
            </w:pPr>
            <w:r>
              <w:t>time</w:t>
            </w:r>
          </w:p>
        </w:tc>
        <w:tc>
          <w:tcPr>
            <w:tcW w:w="775" w:type="dxa"/>
          </w:tcPr>
          <w:p w14:paraId="64BFA7BA" w14:textId="11A6D559" w:rsidR="00E440EF" w:rsidRDefault="00E440EF" w:rsidP="00E72FEA">
            <w:pPr>
              <w:jc w:val="center"/>
            </w:pPr>
          </w:p>
        </w:tc>
        <w:tc>
          <w:tcPr>
            <w:tcW w:w="2380" w:type="dxa"/>
          </w:tcPr>
          <w:p w14:paraId="279263F6" w14:textId="77777777" w:rsidR="00E440EF" w:rsidRDefault="00E440EF" w:rsidP="00E72FEA">
            <w:pPr>
              <w:jc w:val="center"/>
            </w:pPr>
            <w:r>
              <w:t>Not null</w:t>
            </w:r>
          </w:p>
        </w:tc>
        <w:tc>
          <w:tcPr>
            <w:tcW w:w="2249" w:type="dxa"/>
          </w:tcPr>
          <w:p w14:paraId="3611A298" w14:textId="77777777" w:rsidR="00E440EF" w:rsidRDefault="00E440EF" w:rsidP="00E72FEA">
            <w:pPr>
              <w:jc w:val="center"/>
            </w:pPr>
          </w:p>
        </w:tc>
      </w:tr>
      <w:tr w:rsidR="00E440EF" w14:paraId="63281FD2" w14:textId="77777777" w:rsidTr="00E72FEA">
        <w:tc>
          <w:tcPr>
            <w:tcW w:w="2322" w:type="dxa"/>
          </w:tcPr>
          <w:p w14:paraId="153C5870" w14:textId="7C6602B4" w:rsidR="00E440EF" w:rsidRDefault="00E440EF" w:rsidP="00E72FEA">
            <w:pPr>
              <w:jc w:val="center"/>
            </w:pPr>
            <w:proofErr w:type="spellStart"/>
            <w:r>
              <w:t>vet_id</w:t>
            </w:r>
            <w:proofErr w:type="spellEnd"/>
          </w:p>
        </w:tc>
        <w:tc>
          <w:tcPr>
            <w:tcW w:w="1624" w:type="dxa"/>
          </w:tcPr>
          <w:p w14:paraId="47197B35" w14:textId="1FC196E4" w:rsidR="00E440EF" w:rsidRDefault="00E440EF" w:rsidP="00E72FEA">
            <w:pPr>
              <w:jc w:val="center"/>
            </w:pPr>
            <w:r>
              <w:t>int</w:t>
            </w:r>
          </w:p>
        </w:tc>
        <w:tc>
          <w:tcPr>
            <w:tcW w:w="775" w:type="dxa"/>
          </w:tcPr>
          <w:p w14:paraId="379874C6" w14:textId="39143CDD" w:rsidR="00E440EF" w:rsidRDefault="00E440EF" w:rsidP="00E72FEA">
            <w:pPr>
              <w:jc w:val="center"/>
            </w:pPr>
            <w:r>
              <w:t>8</w:t>
            </w:r>
          </w:p>
        </w:tc>
        <w:tc>
          <w:tcPr>
            <w:tcW w:w="2380" w:type="dxa"/>
          </w:tcPr>
          <w:p w14:paraId="6EC4A592" w14:textId="77777777" w:rsidR="00E440EF" w:rsidRDefault="00E440EF" w:rsidP="00E72FEA">
            <w:pPr>
              <w:jc w:val="center"/>
            </w:pPr>
            <w:r>
              <w:t>Not null</w:t>
            </w:r>
          </w:p>
        </w:tc>
        <w:tc>
          <w:tcPr>
            <w:tcW w:w="2249" w:type="dxa"/>
          </w:tcPr>
          <w:p w14:paraId="0910C37C" w14:textId="77777777" w:rsidR="00E440EF" w:rsidRDefault="00E440EF" w:rsidP="00E72FEA">
            <w:pPr>
              <w:jc w:val="center"/>
            </w:pPr>
          </w:p>
        </w:tc>
      </w:tr>
    </w:tbl>
    <w:p w14:paraId="34FB62FB" w14:textId="77777777" w:rsidR="00E440EF" w:rsidRDefault="00E440EF" w:rsidP="00E440EF">
      <w:pPr>
        <w:rPr>
          <w:b/>
          <w:bCs/>
        </w:rPr>
      </w:pPr>
      <w:r>
        <w:rPr>
          <w:b/>
          <w:bCs/>
        </w:rPr>
        <w:t>Primary Key(s):</w:t>
      </w:r>
    </w:p>
    <w:p w14:paraId="2B111658" w14:textId="574A6630" w:rsidR="00E440EF" w:rsidRPr="00564387" w:rsidRDefault="00E440EF" w:rsidP="00E440EF">
      <w:proofErr w:type="spellStart"/>
      <w:r>
        <w:t>patient_id</w:t>
      </w:r>
      <w:proofErr w:type="spellEnd"/>
      <w:r>
        <w:t>, date</w:t>
      </w:r>
    </w:p>
    <w:p w14:paraId="4992FBAB" w14:textId="77777777" w:rsidR="00E440EF" w:rsidRDefault="00E440EF" w:rsidP="00E440EF">
      <w:pPr>
        <w:rPr>
          <w:b/>
          <w:bCs/>
        </w:rPr>
      </w:pPr>
      <w:r>
        <w:rPr>
          <w:b/>
          <w:bCs/>
        </w:rPr>
        <w:t>Foreign Key(s):</w:t>
      </w:r>
    </w:p>
    <w:p w14:paraId="26CDB6D3" w14:textId="1575A9D6" w:rsidR="00E440EF" w:rsidRDefault="00E440EF" w:rsidP="00E440EF">
      <w:proofErr w:type="spellStart"/>
      <w:r>
        <w:t>customer_id</w:t>
      </w:r>
      <w:proofErr w:type="spellEnd"/>
      <w:r>
        <w:t xml:space="preserve"> REFERENCES customer(id)</w:t>
      </w:r>
    </w:p>
    <w:p w14:paraId="5E013D8C" w14:textId="586FCA91" w:rsidR="00E440EF" w:rsidRDefault="00E440EF" w:rsidP="00E440EF">
      <w:proofErr w:type="spellStart"/>
      <w:r>
        <w:t>patient_id</w:t>
      </w:r>
      <w:proofErr w:type="spellEnd"/>
      <w:r>
        <w:t xml:space="preserve"> REFERENCES patient(id)</w:t>
      </w:r>
    </w:p>
    <w:p w14:paraId="53BB062D" w14:textId="7DE75FE5" w:rsidR="00E440EF" w:rsidRPr="00AA41C2" w:rsidRDefault="00E440EF" w:rsidP="00E440EF">
      <w:proofErr w:type="spellStart"/>
      <w:r>
        <w:t>vet_id</w:t>
      </w:r>
      <w:proofErr w:type="spellEnd"/>
      <w:r>
        <w:t xml:space="preserve"> REFERENCES vet(id)</w:t>
      </w:r>
    </w:p>
    <w:p w14:paraId="3CEB7F1D" w14:textId="77777777" w:rsidR="00E440EF" w:rsidRPr="00AA41C2" w:rsidRDefault="00E440EF" w:rsidP="00E440EF">
      <w:r>
        <w:rPr>
          <w:b/>
          <w:bCs/>
        </w:rPr>
        <w:t>Indices:</w:t>
      </w:r>
    </w:p>
    <w:p w14:paraId="120F6FC7" w14:textId="49EEAFA1" w:rsidR="00E440EF" w:rsidRPr="00AA41C2" w:rsidRDefault="00E440EF" w:rsidP="00E440EF">
      <w:proofErr w:type="spellStart"/>
      <w:r>
        <w:t>vet_id</w:t>
      </w:r>
      <w:proofErr w:type="spellEnd"/>
      <w:r>
        <w:t xml:space="preserve">, date, </w:t>
      </w:r>
      <w:proofErr w:type="spellStart"/>
      <w:r>
        <w:t>time_start</w:t>
      </w:r>
      <w:proofErr w:type="spellEnd"/>
    </w:p>
    <w:p w14:paraId="7FCCF869" w14:textId="77777777" w:rsidR="00AA41C2" w:rsidRPr="00AA41C2" w:rsidRDefault="00AA41C2" w:rsidP="007847B8"/>
    <w:p w14:paraId="21C73C94" w14:textId="77777777" w:rsidR="007847B8" w:rsidRPr="00564387" w:rsidRDefault="007847B8" w:rsidP="007847B8"/>
    <w:p w14:paraId="64A0584B" w14:textId="77777777" w:rsidR="007847B8" w:rsidRPr="00564387" w:rsidRDefault="007847B8" w:rsidP="00564387"/>
    <w:p w14:paraId="5907CA74" w14:textId="77777777" w:rsidR="00564387" w:rsidRPr="00564387" w:rsidRDefault="00564387" w:rsidP="00564387">
      <w:pPr>
        <w:rPr>
          <w:b/>
          <w:bCs/>
        </w:rPr>
      </w:pPr>
    </w:p>
    <w:sectPr w:rsidR="00564387" w:rsidRPr="00564387" w:rsidSect="00F64556">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F8D41" w14:textId="77777777" w:rsidR="0007499A" w:rsidRDefault="0007499A" w:rsidP="008A5BF9">
      <w:r>
        <w:separator/>
      </w:r>
    </w:p>
  </w:endnote>
  <w:endnote w:type="continuationSeparator" w:id="0">
    <w:p w14:paraId="4DEA6FC8" w14:textId="77777777" w:rsidR="0007499A" w:rsidRDefault="0007499A" w:rsidP="008A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6219416"/>
      <w:docPartObj>
        <w:docPartGallery w:val="Page Numbers (Bottom of Page)"/>
        <w:docPartUnique/>
      </w:docPartObj>
    </w:sdtPr>
    <w:sdtContent>
      <w:p w14:paraId="400E5755" w14:textId="77777777" w:rsidR="00E72FEA" w:rsidRDefault="00E72FEA" w:rsidP="00E72F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8100531"/>
      <w:docPartObj>
        <w:docPartGallery w:val="Page Numbers (Bottom of Page)"/>
        <w:docPartUnique/>
      </w:docPartObj>
    </w:sdtPr>
    <w:sdtContent>
      <w:p w14:paraId="013920CA" w14:textId="77777777" w:rsidR="00E72FEA" w:rsidRDefault="00E72FEA" w:rsidP="00E72F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AB8EBF" w14:textId="77777777" w:rsidR="00E72FEA" w:rsidRDefault="00E72FEA" w:rsidP="008A5B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6116941"/>
      <w:docPartObj>
        <w:docPartGallery w:val="Page Numbers (Bottom of Page)"/>
        <w:docPartUnique/>
      </w:docPartObj>
    </w:sdtPr>
    <w:sdtContent>
      <w:p w14:paraId="3C6C31DF" w14:textId="77777777" w:rsidR="00E72FEA" w:rsidRDefault="00E72FEA" w:rsidP="00E72F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C208A3" w14:textId="77777777" w:rsidR="00E72FEA" w:rsidRDefault="00E72FEA" w:rsidP="008A5BF9">
    <w:pPr>
      <w:pStyle w:val="Footer"/>
      <w:ind w:right="360"/>
    </w:pPr>
  </w:p>
  <w:p w14:paraId="37D219C6" w14:textId="77777777" w:rsidR="00E72FEA" w:rsidRDefault="00E7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D6619" w14:textId="77777777" w:rsidR="0007499A" w:rsidRDefault="0007499A" w:rsidP="008A5BF9">
      <w:r>
        <w:separator/>
      </w:r>
    </w:p>
  </w:footnote>
  <w:footnote w:type="continuationSeparator" w:id="0">
    <w:p w14:paraId="26D55F68" w14:textId="77777777" w:rsidR="0007499A" w:rsidRDefault="0007499A" w:rsidP="008A5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A5182" w14:textId="77777777" w:rsidR="00E72FEA" w:rsidRDefault="00E72FEA">
    <w:pPr>
      <w:pStyle w:val="Header"/>
    </w:pPr>
    <w:r>
      <w:t>CS 561</w:t>
    </w:r>
    <w:r>
      <w:ptab w:relativeTo="margin" w:alignment="center" w:leader="none"/>
    </w:r>
    <w:r>
      <w:t>Project 1 – Veterinarian’s Office</w:t>
    </w:r>
    <w:r>
      <w:ptab w:relativeTo="margin" w:alignment="right" w:leader="none"/>
    </w:r>
    <w:r>
      <w:t xml:space="preserve">Nicholai </w:t>
    </w:r>
    <w:proofErr w:type="spellStart"/>
    <w:r>
      <w:t>L’Esperance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08D6"/>
    <w:multiLevelType w:val="hybridMultilevel"/>
    <w:tmpl w:val="5A0E5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EB"/>
    <w:rsid w:val="0007499A"/>
    <w:rsid w:val="00097A2B"/>
    <w:rsid w:val="000E6313"/>
    <w:rsid w:val="001411C4"/>
    <w:rsid w:val="00196C28"/>
    <w:rsid w:val="001C114C"/>
    <w:rsid w:val="00273F67"/>
    <w:rsid w:val="002F1A14"/>
    <w:rsid w:val="004320CC"/>
    <w:rsid w:val="00535CED"/>
    <w:rsid w:val="00564387"/>
    <w:rsid w:val="007847B8"/>
    <w:rsid w:val="00791673"/>
    <w:rsid w:val="008161CE"/>
    <w:rsid w:val="00840AEB"/>
    <w:rsid w:val="008A5BF9"/>
    <w:rsid w:val="008D2EEA"/>
    <w:rsid w:val="008E4615"/>
    <w:rsid w:val="00A00803"/>
    <w:rsid w:val="00AA41C2"/>
    <w:rsid w:val="00BA75CE"/>
    <w:rsid w:val="00C22CE1"/>
    <w:rsid w:val="00C45C58"/>
    <w:rsid w:val="00C747C0"/>
    <w:rsid w:val="00C74F62"/>
    <w:rsid w:val="00C966CD"/>
    <w:rsid w:val="00D05351"/>
    <w:rsid w:val="00DA01A4"/>
    <w:rsid w:val="00E440EF"/>
    <w:rsid w:val="00E72FEA"/>
    <w:rsid w:val="00F64556"/>
    <w:rsid w:val="00FF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6E56"/>
  <w15:chartTrackingRefBased/>
  <w15:docId w15:val="{50D0E506-F219-BE44-9A22-F44F7C58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BF9"/>
    <w:pPr>
      <w:tabs>
        <w:tab w:val="center" w:pos="4680"/>
        <w:tab w:val="right" w:pos="9360"/>
      </w:tabs>
    </w:pPr>
  </w:style>
  <w:style w:type="character" w:customStyle="1" w:styleId="HeaderChar">
    <w:name w:val="Header Char"/>
    <w:basedOn w:val="DefaultParagraphFont"/>
    <w:link w:val="Header"/>
    <w:uiPriority w:val="99"/>
    <w:rsid w:val="008A5BF9"/>
  </w:style>
  <w:style w:type="paragraph" w:styleId="Footer">
    <w:name w:val="footer"/>
    <w:basedOn w:val="Normal"/>
    <w:link w:val="FooterChar"/>
    <w:uiPriority w:val="99"/>
    <w:unhideWhenUsed/>
    <w:rsid w:val="008A5BF9"/>
    <w:pPr>
      <w:tabs>
        <w:tab w:val="center" w:pos="4680"/>
        <w:tab w:val="right" w:pos="9360"/>
      </w:tabs>
    </w:pPr>
  </w:style>
  <w:style w:type="character" w:customStyle="1" w:styleId="FooterChar">
    <w:name w:val="Footer Char"/>
    <w:basedOn w:val="DefaultParagraphFont"/>
    <w:link w:val="Footer"/>
    <w:uiPriority w:val="99"/>
    <w:rsid w:val="008A5BF9"/>
  </w:style>
  <w:style w:type="character" w:styleId="PageNumber">
    <w:name w:val="page number"/>
    <w:basedOn w:val="DefaultParagraphFont"/>
    <w:uiPriority w:val="99"/>
    <w:semiHidden/>
    <w:unhideWhenUsed/>
    <w:rsid w:val="008A5BF9"/>
  </w:style>
  <w:style w:type="paragraph" w:styleId="ListParagraph">
    <w:name w:val="List Paragraph"/>
    <w:basedOn w:val="Normal"/>
    <w:uiPriority w:val="34"/>
    <w:qFormat/>
    <w:rsid w:val="00840AEB"/>
    <w:pPr>
      <w:ind w:left="720"/>
      <w:contextualSpacing/>
    </w:pPr>
  </w:style>
  <w:style w:type="paragraph" w:styleId="BalloonText">
    <w:name w:val="Balloon Text"/>
    <w:basedOn w:val="Normal"/>
    <w:link w:val="BalloonTextChar"/>
    <w:uiPriority w:val="99"/>
    <w:semiHidden/>
    <w:unhideWhenUsed/>
    <w:rsid w:val="00A008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803"/>
    <w:rPr>
      <w:rFonts w:ascii="Times New Roman" w:hAnsi="Times New Roman" w:cs="Times New Roman"/>
      <w:sz w:val="18"/>
      <w:szCs w:val="18"/>
    </w:rPr>
  </w:style>
  <w:style w:type="table" w:styleId="TableGrid">
    <w:name w:val="Table Grid"/>
    <w:basedOn w:val="TableNormal"/>
    <w:uiPriority w:val="39"/>
    <w:rsid w:val="005643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spera/Library/Group%20Containers/UBF8T346G9.Office/User%20Content.localized/Templates.localized/cs56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cs561.dotx</Template>
  <TotalTime>117</TotalTime>
  <Pages>5</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8</cp:revision>
  <dcterms:created xsi:type="dcterms:W3CDTF">2019-10-23T15:42:00Z</dcterms:created>
  <dcterms:modified xsi:type="dcterms:W3CDTF">2019-10-31T02:00:00Z</dcterms:modified>
</cp:coreProperties>
</file>
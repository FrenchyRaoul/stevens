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2FE9" w14:textId="77777777" w:rsidR="008438E3" w:rsidRPr="00635C1D" w:rsidRDefault="008438E3" w:rsidP="00E25291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635C1D">
        <w:rPr>
          <w:u w:val="single"/>
        </w:rPr>
        <w:t>Write appropriate SQL DDL statements for declaring the LIBRARY relational database schema. (21 points)</w:t>
      </w:r>
      <w:r w:rsidR="00635C1D" w:rsidRPr="00635C1D">
        <w:rPr>
          <w:u w:val="single"/>
        </w:rPr>
        <w:t>:</w:t>
      </w:r>
    </w:p>
    <w:p w14:paraId="2023B29F" w14:textId="77777777" w:rsidR="008438E3" w:rsidRDefault="008438E3" w:rsidP="00635C1D">
      <w:pPr>
        <w:pStyle w:val="ListParagraph"/>
        <w:tabs>
          <w:tab w:val="left" w:pos="2610"/>
          <w:tab w:val="left" w:pos="4050"/>
        </w:tabs>
        <w:ind w:left="360"/>
      </w:pPr>
      <w:r>
        <w:t>CREATE TABLE LIBRARY_</w:t>
      </w:r>
      <w:proofErr w:type="gramStart"/>
      <w:r>
        <w:t>BRANCH(</w:t>
      </w:r>
      <w:proofErr w:type="gramEnd"/>
    </w:p>
    <w:p w14:paraId="1488415A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Branch_id</w:t>
      </w:r>
      <w:proofErr w:type="spellEnd"/>
      <w:r>
        <w:tab/>
      </w:r>
      <w:proofErr w:type="gramStart"/>
      <w:r>
        <w:t>char(</w:t>
      </w:r>
      <w:proofErr w:type="gramEnd"/>
      <w:r>
        <w:t>10)</w:t>
      </w:r>
      <w:r>
        <w:tab/>
        <w:t>primary key,</w:t>
      </w:r>
    </w:p>
    <w:p w14:paraId="4A3FC707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Branch_name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null,</w:t>
      </w:r>
    </w:p>
    <w:p w14:paraId="0BC32D44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Address</w:t>
      </w:r>
      <w:r>
        <w:tab/>
      </w:r>
      <w:proofErr w:type="gramStart"/>
      <w:r>
        <w:t>varchar(</w:t>
      </w:r>
      <w:proofErr w:type="gramEnd"/>
      <w:r>
        <w:t>30));</w:t>
      </w:r>
    </w:p>
    <w:p w14:paraId="59AC3563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 xml:space="preserve">CREATE TABLE </w:t>
      </w:r>
      <w:proofErr w:type="gramStart"/>
      <w:r>
        <w:t>PUBLISHER(</w:t>
      </w:r>
      <w:proofErr w:type="gramEnd"/>
    </w:p>
    <w:p w14:paraId="3E88ECD5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Name</w:t>
      </w:r>
      <w:r>
        <w:tab/>
      </w:r>
      <w:proofErr w:type="gramStart"/>
      <w:r>
        <w:t>varchar(</w:t>
      </w:r>
      <w:proofErr w:type="gramEnd"/>
      <w:r>
        <w:t>20)</w:t>
      </w:r>
      <w:r>
        <w:tab/>
        <w:t>primary key,</w:t>
      </w:r>
    </w:p>
    <w:p w14:paraId="25F2875D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Address</w:t>
      </w:r>
      <w:r>
        <w:tab/>
      </w:r>
      <w:proofErr w:type="gramStart"/>
      <w:r>
        <w:t>varchar(</w:t>
      </w:r>
      <w:proofErr w:type="gramEnd"/>
      <w:r>
        <w:t>30),</w:t>
      </w:r>
    </w:p>
    <w:p w14:paraId="643FC869" w14:textId="77777777" w:rsidR="00124BA4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Phone</w:t>
      </w:r>
      <w:r>
        <w:tab/>
      </w:r>
      <w:proofErr w:type="gramStart"/>
      <w:r>
        <w:t>char(</w:t>
      </w:r>
      <w:proofErr w:type="gramEnd"/>
      <w:r w:rsidR="00124BA4">
        <w:t>11),</w:t>
      </w:r>
    </w:p>
    <w:p w14:paraId="7DF844E0" w14:textId="77777777" w:rsidR="00BE5CFA" w:rsidRDefault="00124BA4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 xml:space="preserve"> </w:t>
      </w:r>
      <w:r>
        <w:tab/>
      </w:r>
      <w:r w:rsidR="00BE5CFA">
        <w:t xml:space="preserve">CONSTRAINT </w:t>
      </w:r>
      <w:proofErr w:type="spellStart"/>
      <w:r w:rsidR="00BE5CFA">
        <w:t>check_phone_number</w:t>
      </w:r>
      <w:proofErr w:type="spellEnd"/>
    </w:p>
    <w:p w14:paraId="38773252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 xml:space="preserve">        CHECK (Phone </w:t>
      </w:r>
      <w:r w:rsidR="001008A5">
        <w:t xml:space="preserve">~* </w:t>
      </w:r>
      <w:r w:rsidR="001008A5" w:rsidRPr="001008A5">
        <w:t>'[0-9]{11}'));</w:t>
      </w:r>
    </w:p>
    <w:p w14:paraId="4FD251D3" w14:textId="77777777" w:rsidR="006A32D1" w:rsidRDefault="006A32D1" w:rsidP="00635C1D">
      <w:pPr>
        <w:pStyle w:val="ListParagraph"/>
        <w:ind w:left="360"/>
        <w:contextualSpacing w:val="0"/>
      </w:pPr>
      <w:r>
        <w:t xml:space="preserve">-- Note, I </w:t>
      </w:r>
      <w:r w:rsidR="00635C1D">
        <w:t>chose</w:t>
      </w:r>
      <w:r>
        <w:t xml:space="preserve"> char for </w:t>
      </w:r>
      <w:proofErr w:type="spellStart"/>
      <w:r>
        <w:t>card_no</w:t>
      </w:r>
      <w:proofErr w:type="spellEnd"/>
      <w:r>
        <w:t>, so cards starting with zeros are value (</w:t>
      </w:r>
      <w:proofErr w:type="spellStart"/>
      <w:r>
        <w:t>ie</w:t>
      </w:r>
      <w:proofErr w:type="spellEnd"/>
      <w:r>
        <w:t xml:space="preserve"> 00482)</w:t>
      </w:r>
    </w:p>
    <w:p w14:paraId="5299E3EB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 xml:space="preserve">CREATE TABLE </w:t>
      </w:r>
      <w:proofErr w:type="gramStart"/>
      <w:r>
        <w:t>BORROWER(</w:t>
      </w:r>
      <w:proofErr w:type="gramEnd"/>
    </w:p>
    <w:p w14:paraId="74C98729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</w:r>
      <w:proofErr w:type="spellStart"/>
      <w:r>
        <w:t>Card_no</w:t>
      </w:r>
      <w:proofErr w:type="spellEnd"/>
      <w:r>
        <w:tab/>
      </w:r>
      <w:proofErr w:type="gramStart"/>
      <w:r>
        <w:t>char(</w:t>
      </w:r>
      <w:proofErr w:type="gramEnd"/>
      <w:r>
        <w:t xml:space="preserve">10) </w:t>
      </w:r>
      <w:r>
        <w:tab/>
        <w:t>primary key,</w:t>
      </w:r>
    </w:p>
    <w:p w14:paraId="72531319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>Name</w:t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781092CD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>Address</w:t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2EDCB1E4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>Phone</w:t>
      </w:r>
      <w:r>
        <w:tab/>
      </w:r>
      <w:proofErr w:type="gramStart"/>
      <w:r>
        <w:t>char(</w:t>
      </w:r>
      <w:proofErr w:type="gramEnd"/>
      <w:r>
        <w:t>11),</w:t>
      </w:r>
    </w:p>
    <w:p w14:paraId="63A15590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 xml:space="preserve">CONSTRAINT </w:t>
      </w:r>
      <w:proofErr w:type="spellStart"/>
      <w:r>
        <w:t>check_phone_number</w:t>
      </w:r>
      <w:proofErr w:type="spellEnd"/>
    </w:p>
    <w:p w14:paraId="3F5C5811" w14:textId="77777777" w:rsidR="008438E3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810" w:hanging="450"/>
      </w:pPr>
      <w:r>
        <w:tab/>
        <w:t xml:space="preserve">        CHECK (Phone </w:t>
      </w:r>
      <w:r w:rsidR="001008A5">
        <w:t xml:space="preserve">~* </w:t>
      </w:r>
      <w:r w:rsidR="001008A5" w:rsidRPr="001008A5">
        <w:t>'[0-9]{11}'</w:t>
      </w:r>
      <w:r>
        <w:t xml:space="preserve">)); </w:t>
      </w:r>
    </w:p>
    <w:p w14:paraId="54AB6D73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 xml:space="preserve">CREATE TABLE </w:t>
      </w:r>
      <w:proofErr w:type="gramStart"/>
      <w:r>
        <w:t>BOOK(</w:t>
      </w:r>
      <w:proofErr w:type="gramEnd"/>
    </w:p>
    <w:p w14:paraId="4F92B67C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Book_id</w:t>
      </w:r>
      <w:proofErr w:type="spellEnd"/>
      <w:r>
        <w:tab/>
      </w:r>
      <w:proofErr w:type="gramStart"/>
      <w:r>
        <w:t>char(</w:t>
      </w:r>
      <w:proofErr w:type="gramEnd"/>
      <w:r>
        <w:t>15)</w:t>
      </w:r>
      <w:r>
        <w:tab/>
        <w:t>primary key,</w:t>
      </w:r>
    </w:p>
    <w:p w14:paraId="4A6F877E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Title</w:t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33ADBB73" w14:textId="77777777" w:rsidR="008438E3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Publisher_name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2AFCF9FA" w14:textId="77777777" w:rsidR="00BE5CFA" w:rsidRDefault="008438E3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Publisher_name</w:t>
      </w:r>
      <w:proofErr w:type="spellEnd"/>
      <w:r>
        <w:t xml:space="preserve">) references </w:t>
      </w:r>
      <w:r w:rsidR="00560362">
        <w:t>PUBLISHER</w:t>
      </w:r>
      <w:r>
        <w:t>);</w:t>
      </w:r>
    </w:p>
    <w:p w14:paraId="460EC56F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>CREATE TABLE BOOK_</w:t>
      </w:r>
      <w:proofErr w:type="gramStart"/>
      <w:r>
        <w:t>LOANS(</w:t>
      </w:r>
      <w:proofErr w:type="gramEnd"/>
    </w:p>
    <w:p w14:paraId="3FB91674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Book_id</w:t>
      </w:r>
      <w:proofErr w:type="spellEnd"/>
      <w:r>
        <w:tab/>
      </w:r>
      <w:proofErr w:type="gramStart"/>
      <w:r>
        <w:t>char(</w:t>
      </w:r>
      <w:proofErr w:type="gramEnd"/>
      <w:r>
        <w:t>15),</w:t>
      </w:r>
    </w:p>
    <w:p w14:paraId="3A9F45E5" w14:textId="77777777" w:rsidR="00BE5CFA" w:rsidRDefault="00BE5CFA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Branch_id</w:t>
      </w:r>
      <w:proofErr w:type="spellEnd"/>
      <w:r>
        <w:tab/>
      </w:r>
      <w:proofErr w:type="gramStart"/>
      <w:r w:rsidR="00560362">
        <w:t>char(</w:t>
      </w:r>
      <w:proofErr w:type="gramEnd"/>
      <w:r w:rsidR="00560362">
        <w:t>10),</w:t>
      </w:r>
    </w:p>
    <w:p w14:paraId="0B492F4C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Card_no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11A82691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Date_out</w:t>
      </w:r>
      <w:proofErr w:type="spellEnd"/>
      <w:r>
        <w:tab/>
        <w:t>date</w:t>
      </w:r>
      <w:r>
        <w:tab/>
        <w:t>not null,</w:t>
      </w:r>
    </w:p>
    <w:p w14:paraId="7ADC45BD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Due_date</w:t>
      </w:r>
      <w:proofErr w:type="spellEnd"/>
      <w:r>
        <w:tab/>
        <w:t>date</w:t>
      </w:r>
      <w:r>
        <w:tab/>
        <w:t>not null,</w:t>
      </w:r>
    </w:p>
    <w:p w14:paraId="6F6C6549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>),</w:t>
      </w:r>
    </w:p>
    <w:p w14:paraId="2C7684A7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Book_id</w:t>
      </w:r>
      <w:proofErr w:type="spellEnd"/>
      <w:r>
        <w:t>) references BOOK,</w:t>
      </w:r>
    </w:p>
    <w:p w14:paraId="59CBBA22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Branch_id</w:t>
      </w:r>
      <w:proofErr w:type="spellEnd"/>
      <w:r>
        <w:t xml:space="preserve">) references </w:t>
      </w:r>
      <w:r w:rsidR="00E25291">
        <w:t>LIBRARY_</w:t>
      </w:r>
      <w:r>
        <w:t>BRANCH,</w:t>
      </w:r>
    </w:p>
    <w:p w14:paraId="77B07E6B" w14:textId="77777777" w:rsidR="00635C1D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Card_no</w:t>
      </w:r>
      <w:proofErr w:type="spellEnd"/>
      <w:r>
        <w:t>) references BORROWER);</w:t>
      </w:r>
    </w:p>
    <w:p w14:paraId="48EEC76E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>CREATE</w:t>
      </w:r>
      <w:r w:rsidR="00E25291">
        <w:t xml:space="preserve"> </w:t>
      </w:r>
      <w:r>
        <w:t>TABLE BOOK_</w:t>
      </w:r>
      <w:proofErr w:type="gramStart"/>
      <w:r>
        <w:t>COPIES(</w:t>
      </w:r>
      <w:proofErr w:type="gramEnd"/>
    </w:p>
    <w:p w14:paraId="0B65AAD8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Book_id</w:t>
      </w:r>
      <w:proofErr w:type="spellEnd"/>
      <w:r>
        <w:tab/>
      </w:r>
      <w:proofErr w:type="gramStart"/>
      <w:r>
        <w:t>char(</w:t>
      </w:r>
      <w:proofErr w:type="gramEnd"/>
      <w:r>
        <w:t>15),</w:t>
      </w:r>
    </w:p>
    <w:p w14:paraId="5657D8D0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Branch_id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0325942F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</w:r>
      <w:proofErr w:type="spellStart"/>
      <w:r>
        <w:t>No_of_copies</w:t>
      </w:r>
      <w:proofErr w:type="spellEnd"/>
      <w:r>
        <w:tab/>
      </w:r>
      <w:proofErr w:type="spellStart"/>
      <w:r>
        <w:t>smallint</w:t>
      </w:r>
      <w:proofErr w:type="spellEnd"/>
      <w:r>
        <w:t>,</w:t>
      </w:r>
    </w:p>
    <w:p w14:paraId="53B282C6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),</w:t>
      </w:r>
    </w:p>
    <w:p w14:paraId="024FCC83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Book_id</w:t>
      </w:r>
      <w:proofErr w:type="spellEnd"/>
      <w:r>
        <w:t xml:space="preserve">) references </w:t>
      </w:r>
      <w:r w:rsidR="00E25291">
        <w:t>BOOK</w:t>
      </w:r>
      <w:r>
        <w:t>,</w:t>
      </w:r>
    </w:p>
    <w:p w14:paraId="4A657B41" w14:textId="77777777" w:rsidR="00560362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</w:pPr>
      <w:r>
        <w:tab/>
        <w:t>FOREIGN KEY (</w:t>
      </w:r>
      <w:proofErr w:type="spellStart"/>
      <w:r>
        <w:t>Branch_id</w:t>
      </w:r>
      <w:proofErr w:type="spellEnd"/>
      <w:r>
        <w:t xml:space="preserve">) references </w:t>
      </w:r>
      <w:r w:rsidR="00E25291">
        <w:t>LIBRARY_BRANCH)</w:t>
      </w:r>
      <w:r>
        <w:t>;</w:t>
      </w:r>
      <w:r w:rsidR="006A32D1">
        <w:br/>
      </w:r>
    </w:p>
    <w:p w14:paraId="32365943" w14:textId="77777777" w:rsidR="006A32D1" w:rsidRDefault="00560362" w:rsidP="00635C1D">
      <w:pPr>
        <w:pStyle w:val="ListParagraph"/>
        <w:tabs>
          <w:tab w:val="left" w:pos="810"/>
          <w:tab w:val="left" w:pos="2610"/>
          <w:tab w:val="left" w:pos="4050"/>
        </w:tabs>
        <w:ind w:left="360"/>
        <w:contextualSpacing w:val="0"/>
      </w:pPr>
      <w:r>
        <w:lastRenderedPageBreak/>
        <w:t>CREATE TABLE BOOK_</w:t>
      </w:r>
      <w:proofErr w:type="gramStart"/>
      <w:r>
        <w:t>AUTHORS(</w:t>
      </w:r>
      <w:proofErr w:type="gramEnd"/>
    </w:p>
    <w:p w14:paraId="6A0B385A" w14:textId="77777777" w:rsidR="008438E3" w:rsidRDefault="00560362" w:rsidP="00635C1D">
      <w:pPr>
        <w:tabs>
          <w:tab w:val="left" w:pos="810"/>
          <w:tab w:val="left" w:pos="2610"/>
          <w:tab w:val="left" w:pos="4050"/>
        </w:tabs>
        <w:spacing w:after="120"/>
        <w:ind w:left="720"/>
      </w:pPr>
      <w:proofErr w:type="spellStart"/>
      <w:r>
        <w:t>Book_id</w:t>
      </w:r>
      <w:proofErr w:type="spellEnd"/>
      <w:r>
        <w:tab/>
        <w:t>char(15),</w:t>
      </w:r>
      <w:r w:rsidR="006A32D1">
        <w:br/>
      </w:r>
      <w:proofErr w:type="spellStart"/>
      <w:r>
        <w:t>Author_name</w:t>
      </w:r>
      <w:proofErr w:type="spellEnd"/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  <w:r w:rsidR="006A32D1">
        <w:br/>
      </w:r>
      <w:r>
        <w:t>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),</w:t>
      </w:r>
      <w:r w:rsidR="006A32D1">
        <w:br/>
      </w:r>
      <w:r>
        <w:t>FOREIGN KEY (</w:t>
      </w:r>
      <w:proofErr w:type="spellStart"/>
      <w:r>
        <w:t>Book_id</w:t>
      </w:r>
      <w:proofErr w:type="spellEnd"/>
      <w:r>
        <w:t xml:space="preserve">) references </w:t>
      </w:r>
      <w:r w:rsidR="00E25291">
        <w:t>BOOK</w:t>
      </w:r>
      <w:r>
        <w:t>)</w:t>
      </w:r>
      <w:r w:rsidR="008438E3">
        <w:tab/>
      </w:r>
      <w:r w:rsidR="008438E3">
        <w:tab/>
      </w:r>
    </w:p>
    <w:p w14:paraId="4B7DCCCE" w14:textId="77777777" w:rsidR="008438E3" w:rsidRPr="00635C1D" w:rsidRDefault="008438E3" w:rsidP="00E25291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635C1D">
        <w:rPr>
          <w:u w:val="single"/>
        </w:rPr>
        <w:t>Write the appropriate SQL statements to populate the BOOK and PUBLISHER relations with 3 records in both relations. (12 points)</w:t>
      </w:r>
    </w:p>
    <w:p w14:paraId="3426DB32" w14:textId="77777777" w:rsidR="00E25291" w:rsidRDefault="00E25291" w:rsidP="0083451C">
      <w:pPr>
        <w:pStyle w:val="ListParagraph"/>
        <w:spacing w:after="120"/>
        <w:ind w:left="360"/>
      </w:pPr>
      <w:r>
        <w:t>INSERT INTO PUBLISHER VALUES ('Hermit Publishing', '45 Windsor Way', '18025555890');</w:t>
      </w:r>
    </w:p>
    <w:p w14:paraId="51B3D744" w14:textId="77777777" w:rsidR="00E25291" w:rsidRDefault="00E25291" w:rsidP="0083451C">
      <w:pPr>
        <w:pStyle w:val="ListParagraph"/>
        <w:spacing w:after="120"/>
        <w:ind w:left="360"/>
      </w:pPr>
      <w:r>
        <w:t>INSERT INTO PUBLISHER VALUES ('Super Quality Text', '1 Textbook Lane', '19875556743');</w:t>
      </w:r>
    </w:p>
    <w:p w14:paraId="7B563E31" w14:textId="77777777" w:rsidR="00E25291" w:rsidRDefault="00E25291" w:rsidP="0083451C">
      <w:pPr>
        <w:pStyle w:val="ListParagraph"/>
        <w:spacing w:after="120"/>
        <w:ind w:left="360"/>
      </w:pPr>
      <w:r>
        <w:t xml:space="preserve">INSERT INTO PUBLISHER VALUES ('Jefferson Books', '76 </w:t>
      </w:r>
      <w:proofErr w:type="spellStart"/>
      <w:r>
        <w:t>Gazo</w:t>
      </w:r>
      <w:proofErr w:type="spellEnd"/>
      <w:r>
        <w:t xml:space="preserve"> Street', '18005558585');</w:t>
      </w:r>
      <w:r>
        <w:br/>
        <w:t>INSERT INTO BOOK VALUES ('37BAF3629FC5CA6', 'How Bikes are Made', 'Hermit Publishing');</w:t>
      </w:r>
    </w:p>
    <w:p w14:paraId="369CCC9F" w14:textId="77777777" w:rsidR="00E25291" w:rsidRDefault="00E25291" w:rsidP="0083451C">
      <w:pPr>
        <w:pStyle w:val="ListParagraph"/>
        <w:spacing w:after="120"/>
        <w:ind w:left="360"/>
      </w:pPr>
      <w:r>
        <w:t>INSERT INTO BOOK VALUES ('123456789012345', 'Coffee: An Autobiography', 'Super Quality Text');</w:t>
      </w:r>
    </w:p>
    <w:p w14:paraId="3862BC1D" w14:textId="77777777" w:rsidR="00E25291" w:rsidRDefault="00E25291" w:rsidP="00635C1D">
      <w:pPr>
        <w:pStyle w:val="ListParagraph"/>
        <w:spacing w:after="120"/>
        <w:ind w:left="360"/>
        <w:contextualSpacing w:val="0"/>
      </w:pPr>
      <w:r>
        <w:t xml:space="preserve">INSERT INTO BOOK VALUES ('098765432109876', 'The Cat in the </w:t>
      </w:r>
      <w:proofErr w:type="spellStart"/>
      <w:r>
        <w:t>Tophat</w:t>
      </w:r>
      <w:proofErr w:type="spellEnd"/>
      <w:r>
        <w:t>', 'Jefferson Books');</w:t>
      </w:r>
    </w:p>
    <w:p w14:paraId="3ED781E5" w14:textId="77777777" w:rsidR="008438E3" w:rsidRPr="00635C1D" w:rsidRDefault="008438E3" w:rsidP="00635C1D">
      <w:pPr>
        <w:pStyle w:val="ListParagraph"/>
        <w:numPr>
          <w:ilvl w:val="0"/>
          <w:numId w:val="1"/>
        </w:numPr>
        <w:spacing w:before="120" w:after="120"/>
        <w:ind w:left="360"/>
        <w:contextualSpacing w:val="0"/>
        <w:rPr>
          <w:u w:val="single"/>
        </w:rPr>
      </w:pPr>
      <w:r w:rsidRPr="00635C1D">
        <w:rPr>
          <w:u w:val="single"/>
        </w:rPr>
        <w:t>Write the appropriate SQL statement(s) to remove the records from the book table but leave the table structure intact. (5 points)</w:t>
      </w:r>
    </w:p>
    <w:p w14:paraId="6C9F1477" w14:textId="77777777" w:rsidR="0083451C" w:rsidRDefault="0083451C" w:rsidP="0083451C">
      <w:pPr>
        <w:pStyle w:val="ListParagraph"/>
        <w:spacing w:after="120"/>
        <w:ind w:left="360"/>
        <w:contextualSpacing w:val="0"/>
      </w:pPr>
      <w:r w:rsidRPr="0083451C">
        <w:t>DELETE FROM BOOK;</w:t>
      </w:r>
    </w:p>
    <w:p w14:paraId="2DE1171D" w14:textId="77777777" w:rsidR="008438E3" w:rsidRPr="00635C1D" w:rsidRDefault="008438E3" w:rsidP="00E25291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635C1D">
        <w:rPr>
          <w:u w:val="single"/>
        </w:rPr>
        <w:t>Write SELECT statements to do the following: (4 points each)</w:t>
      </w:r>
    </w:p>
    <w:p w14:paraId="2F406D02" w14:textId="77777777" w:rsidR="008438E3" w:rsidRPr="00635C1D" w:rsidRDefault="008438E3" w:rsidP="00E25291">
      <w:pPr>
        <w:pStyle w:val="ListParagraph"/>
        <w:numPr>
          <w:ilvl w:val="1"/>
          <w:numId w:val="1"/>
        </w:numPr>
        <w:spacing w:after="120"/>
        <w:ind w:left="720"/>
        <w:contextualSpacing w:val="0"/>
        <w:rPr>
          <w:u w:val="single"/>
        </w:rPr>
      </w:pPr>
      <w:r w:rsidRPr="00635C1D">
        <w:rPr>
          <w:u w:val="single"/>
        </w:rPr>
        <w:t>List all of the Publishers names. There should not be any duplicates.</w:t>
      </w:r>
    </w:p>
    <w:p w14:paraId="55A2A56A" w14:textId="77777777" w:rsidR="0083451C" w:rsidRDefault="0083451C" w:rsidP="0083451C">
      <w:pPr>
        <w:pStyle w:val="ListParagraph"/>
        <w:spacing w:after="120"/>
        <w:contextualSpacing w:val="0"/>
      </w:pPr>
      <w:r>
        <w:t>SELECT DISTINCT name FROM publisher;</w:t>
      </w:r>
    </w:p>
    <w:p w14:paraId="5BB0BC7B" w14:textId="77777777" w:rsidR="006A32D1" w:rsidRPr="00635C1D" w:rsidRDefault="008438E3" w:rsidP="006A32D1">
      <w:pPr>
        <w:pStyle w:val="ListParagraph"/>
        <w:numPr>
          <w:ilvl w:val="1"/>
          <w:numId w:val="1"/>
        </w:numPr>
        <w:spacing w:after="120"/>
        <w:ind w:left="720"/>
        <w:contextualSpacing w:val="0"/>
        <w:rPr>
          <w:u w:val="single"/>
        </w:rPr>
      </w:pPr>
      <w:r w:rsidRPr="00635C1D">
        <w:rPr>
          <w:u w:val="single"/>
        </w:rPr>
        <w:t>The names of the borrowers who currently have books from the library.</w:t>
      </w:r>
    </w:p>
    <w:p w14:paraId="263BA6E2" w14:textId="58B5E3E6" w:rsidR="006A32D1" w:rsidRDefault="0083451C" w:rsidP="006A32D1">
      <w:pPr>
        <w:pStyle w:val="ListParagraph"/>
        <w:spacing w:after="120"/>
        <w:contextualSpacing w:val="0"/>
      </w:pPr>
      <w:r>
        <w:t xml:space="preserve">SELECT DISTINCT name </w:t>
      </w:r>
      <w:r w:rsidR="006A32D1">
        <w:br/>
        <w:t xml:space="preserve">        </w:t>
      </w:r>
      <w:r>
        <w:t xml:space="preserve">FROM borrower, </w:t>
      </w:r>
      <w:proofErr w:type="spellStart"/>
      <w:r>
        <w:t>book_loans</w:t>
      </w:r>
      <w:proofErr w:type="spellEnd"/>
      <w:r w:rsidR="006A32D1">
        <w:br/>
        <w:t xml:space="preserve">        </w:t>
      </w:r>
      <w:r>
        <w:t xml:space="preserve">WHERE </w:t>
      </w:r>
      <w:proofErr w:type="spellStart"/>
      <w:proofErr w:type="gramStart"/>
      <w:r w:rsidR="005D5D61">
        <w:t>borrower.card</w:t>
      </w:r>
      <w:proofErr w:type="gramEnd"/>
      <w:r w:rsidR="005D5D61">
        <w:t>_no</w:t>
      </w:r>
      <w:proofErr w:type="spellEnd"/>
      <w:r w:rsidR="005D5D61">
        <w:t xml:space="preserve"> = </w:t>
      </w:r>
      <w:proofErr w:type="spellStart"/>
      <w:r w:rsidR="005D5D61">
        <w:t>book_loans.card_no</w:t>
      </w:r>
      <w:proofErr w:type="spellEnd"/>
      <w:r>
        <w:t>;</w:t>
      </w:r>
    </w:p>
    <w:p w14:paraId="597DEAAA" w14:textId="77777777" w:rsidR="008E4615" w:rsidRPr="00635C1D" w:rsidRDefault="008438E3" w:rsidP="006A32D1">
      <w:pPr>
        <w:pStyle w:val="ListParagraph"/>
        <w:numPr>
          <w:ilvl w:val="1"/>
          <w:numId w:val="1"/>
        </w:numPr>
        <w:spacing w:after="120"/>
        <w:ind w:left="720"/>
        <w:contextualSpacing w:val="0"/>
        <w:rPr>
          <w:u w:val="single"/>
        </w:rPr>
      </w:pPr>
      <w:r w:rsidRPr="00635C1D">
        <w:rPr>
          <w:u w:val="single"/>
        </w:rPr>
        <w:t>List all of the books published by ‘Bookshelf’ that are on loan to card 43576</w:t>
      </w:r>
    </w:p>
    <w:p w14:paraId="4EA06F4C" w14:textId="77777777" w:rsidR="006A32D1" w:rsidRDefault="006A32D1" w:rsidP="006A32D1">
      <w:pPr>
        <w:pStyle w:val="ListParagraph"/>
        <w:spacing w:after="120"/>
        <w:contextualSpacing w:val="0"/>
      </w:pPr>
      <w:r>
        <w:t xml:space="preserve">-- Note, I used a char for </w:t>
      </w:r>
      <w:proofErr w:type="spellStart"/>
      <w:r>
        <w:t>card_no</w:t>
      </w:r>
      <w:proofErr w:type="spellEnd"/>
      <w:r>
        <w:t>, so cards starting with zeros are value (</w:t>
      </w:r>
      <w:proofErr w:type="spellStart"/>
      <w:r>
        <w:t>ie</w:t>
      </w:r>
      <w:proofErr w:type="spellEnd"/>
      <w:r>
        <w:t xml:space="preserve"> 00482)</w:t>
      </w:r>
      <w:r>
        <w:br/>
        <w:t>-- This could also have been implemented with an int or small int if this was not desired.</w:t>
      </w:r>
    </w:p>
    <w:p w14:paraId="7BDA93E4" w14:textId="77777777" w:rsidR="006A32D1" w:rsidRDefault="006A32D1" w:rsidP="006A32D1">
      <w:pPr>
        <w:pStyle w:val="ListParagraph"/>
        <w:spacing w:after="120"/>
      </w:pPr>
      <w:r>
        <w:t>SELECT DISTINCT title</w:t>
      </w:r>
    </w:p>
    <w:p w14:paraId="0B689781" w14:textId="2B89BB50" w:rsidR="006A32D1" w:rsidRDefault="006A32D1" w:rsidP="006A32D1">
      <w:pPr>
        <w:pStyle w:val="ListParagraph"/>
        <w:spacing w:after="120"/>
      </w:pPr>
      <w:r>
        <w:t xml:space="preserve">    FROM book, publisher, borrower</w:t>
      </w:r>
      <w:r w:rsidR="005D5D61">
        <w:t xml:space="preserve">, </w:t>
      </w:r>
      <w:proofErr w:type="spellStart"/>
      <w:r w:rsidR="005D5D61">
        <w:t>book_loans</w:t>
      </w:r>
      <w:bookmarkStart w:id="0" w:name="_GoBack"/>
      <w:bookmarkEnd w:id="0"/>
      <w:proofErr w:type="spellEnd"/>
    </w:p>
    <w:p w14:paraId="4688E523" w14:textId="77777777" w:rsidR="006A32D1" w:rsidRDefault="006A32D1" w:rsidP="006A32D1">
      <w:pPr>
        <w:pStyle w:val="ListParagraph"/>
        <w:spacing w:after="120"/>
      </w:pPr>
      <w:r>
        <w:t xml:space="preserve">    WHERE publisher.name = 'Bookshelf'</w:t>
      </w:r>
    </w:p>
    <w:p w14:paraId="0CCB4F2D" w14:textId="04151E9D" w:rsidR="006A32D1" w:rsidRDefault="006A32D1" w:rsidP="006A32D1">
      <w:pPr>
        <w:pStyle w:val="ListParagraph"/>
        <w:spacing w:after="120"/>
      </w:pPr>
      <w:r>
        <w:t xml:space="preserve">         AND </w:t>
      </w:r>
      <w:proofErr w:type="spellStart"/>
      <w:proofErr w:type="gramStart"/>
      <w:r w:rsidR="005D5D61">
        <w:t>borrower.</w:t>
      </w:r>
      <w:r>
        <w:t>card</w:t>
      </w:r>
      <w:proofErr w:type="gramEnd"/>
      <w:r>
        <w:t>_no</w:t>
      </w:r>
      <w:proofErr w:type="spellEnd"/>
      <w:r>
        <w:t xml:space="preserve"> = '43576'</w:t>
      </w:r>
    </w:p>
    <w:p w14:paraId="700E574B" w14:textId="05569FC3" w:rsidR="005D5D61" w:rsidRDefault="005D5D61" w:rsidP="006A32D1">
      <w:pPr>
        <w:pStyle w:val="ListParagraph"/>
        <w:spacing w:after="120"/>
      </w:pPr>
      <w:r>
        <w:t xml:space="preserve">         AND </w:t>
      </w:r>
      <w:proofErr w:type="spellStart"/>
      <w:proofErr w:type="gramStart"/>
      <w:r>
        <w:t>book.publisher</w:t>
      </w:r>
      <w:proofErr w:type="gramEnd"/>
      <w:r>
        <w:t>_name</w:t>
      </w:r>
      <w:proofErr w:type="spellEnd"/>
      <w:r>
        <w:t xml:space="preserve"> = publisher.name</w:t>
      </w:r>
    </w:p>
    <w:p w14:paraId="673BAC04" w14:textId="592C48EC" w:rsidR="005D5D61" w:rsidRDefault="005D5D61" w:rsidP="006A32D1">
      <w:pPr>
        <w:pStyle w:val="ListParagraph"/>
        <w:spacing w:after="120"/>
      </w:pPr>
      <w:r>
        <w:t xml:space="preserve">         AND </w:t>
      </w:r>
      <w:proofErr w:type="spellStart"/>
      <w:r>
        <w:t>book_</w:t>
      </w:r>
      <w:proofErr w:type="gramStart"/>
      <w:r>
        <w:t>loans.book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book.book_id</w:t>
      </w:r>
      <w:proofErr w:type="spellEnd"/>
    </w:p>
    <w:p w14:paraId="12F67156" w14:textId="39441EF0" w:rsidR="005D5D61" w:rsidRDefault="005D5D61" w:rsidP="006A32D1">
      <w:pPr>
        <w:pStyle w:val="ListParagraph"/>
        <w:spacing w:after="120"/>
      </w:pPr>
      <w:r>
        <w:t xml:space="preserve">         AND </w:t>
      </w:r>
      <w:proofErr w:type="spellStart"/>
      <w:r>
        <w:t>book_</w:t>
      </w:r>
      <w:proofErr w:type="gramStart"/>
      <w:r>
        <w:t>loans.card</w:t>
      </w:r>
      <w:proofErr w:type="gramEnd"/>
      <w:r>
        <w:t>_no</w:t>
      </w:r>
      <w:proofErr w:type="spellEnd"/>
      <w:r>
        <w:t xml:space="preserve"> = </w:t>
      </w:r>
      <w:proofErr w:type="spellStart"/>
      <w:r>
        <w:t>borrower.card_no</w:t>
      </w:r>
      <w:proofErr w:type="spellEnd"/>
      <w:r>
        <w:t>;</w:t>
      </w:r>
    </w:p>
    <w:sectPr w:rsidR="005D5D61" w:rsidSect="00F6455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FFB9" w14:textId="77777777" w:rsidR="00B77636" w:rsidRDefault="00B77636" w:rsidP="008A5BF9">
      <w:r>
        <w:separator/>
      </w:r>
    </w:p>
  </w:endnote>
  <w:endnote w:type="continuationSeparator" w:id="0">
    <w:p w14:paraId="52F018DB" w14:textId="77777777" w:rsidR="00B77636" w:rsidRDefault="00B77636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41E55" w14:textId="77777777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BC8D0D" w14:textId="77777777"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7C1467" w14:textId="77777777"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36214A" w14:textId="77777777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A7DF90" w14:textId="77777777" w:rsidR="008A5BF9" w:rsidRDefault="008A5BF9" w:rsidP="008A5BF9">
    <w:pPr>
      <w:pStyle w:val="Footer"/>
      <w:ind w:right="360"/>
    </w:pPr>
  </w:p>
  <w:p w14:paraId="4A385C52" w14:textId="77777777"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3E1E" w14:textId="77777777" w:rsidR="00B77636" w:rsidRDefault="00B77636" w:rsidP="008A5BF9">
      <w:r>
        <w:separator/>
      </w:r>
    </w:p>
  </w:footnote>
  <w:footnote w:type="continuationSeparator" w:id="0">
    <w:p w14:paraId="66E248C7" w14:textId="77777777" w:rsidR="00B77636" w:rsidRDefault="00B77636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2B993" w14:textId="77777777"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635C1D">
      <w:t>7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87EAE"/>
    <w:multiLevelType w:val="hybridMultilevel"/>
    <w:tmpl w:val="1B3E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E3"/>
    <w:rsid w:val="000E6313"/>
    <w:rsid w:val="001008A5"/>
    <w:rsid w:val="00124BA4"/>
    <w:rsid w:val="00196C28"/>
    <w:rsid w:val="001C114C"/>
    <w:rsid w:val="00273F67"/>
    <w:rsid w:val="00560362"/>
    <w:rsid w:val="005D5D61"/>
    <w:rsid w:val="00635C1D"/>
    <w:rsid w:val="006A32D1"/>
    <w:rsid w:val="008161CE"/>
    <w:rsid w:val="0083451C"/>
    <w:rsid w:val="008438E3"/>
    <w:rsid w:val="008A5BF9"/>
    <w:rsid w:val="008E4615"/>
    <w:rsid w:val="009E5345"/>
    <w:rsid w:val="00A53BAE"/>
    <w:rsid w:val="00B77636"/>
    <w:rsid w:val="00BE5CFA"/>
    <w:rsid w:val="00C45C58"/>
    <w:rsid w:val="00DA01A4"/>
    <w:rsid w:val="00E25291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5FD5"/>
  <w15:chartTrackingRefBased/>
  <w15:docId w15:val="{C908DE91-F915-B14B-BBBD-F293ABCF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  <w:style w:type="paragraph" w:styleId="ListParagraph">
    <w:name w:val="List Paragraph"/>
    <w:basedOn w:val="Normal"/>
    <w:uiPriority w:val="34"/>
    <w:qFormat/>
    <w:rsid w:val="0084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55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2</cp:revision>
  <dcterms:created xsi:type="dcterms:W3CDTF">2019-09-16T15:53:00Z</dcterms:created>
  <dcterms:modified xsi:type="dcterms:W3CDTF">2019-09-22T14:18:00Z</dcterms:modified>
</cp:coreProperties>
</file>
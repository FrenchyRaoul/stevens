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15" w:rsidRDefault="003F684C">
      <w:bookmarkStart w:id="0" w:name="_GoBack"/>
      <w:r w:rsidRPr="003F684C">
        <w:drawing>
          <wp:inline distT="0" distB="0" distL="0" distR="0" wp14:anchorId="67787FE4" wp14:editId="01BE76DC">
            <wp:extent cx="5943600" cy="559117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615" w:rsidSect="00F6455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5C3" w:rsidRDefault="00E245C3" w:rsidP="008A5BF9">
      <w:r>
        <w:separator/>
      </w:r>
    </w:p>
  </w:endnote>
  <w:endnote w:type="continuationSeparator" w:id="0">
    <w:p w:rsidR="00E245C3" w:rsidRDefault="00E245C3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A5BF9" w:rsidRDefault="008A5BF9" w:rsidP="008A5BF9">
    <w:pPr>
      <w:pStyle w:val="Footer"/>
      <w:ind w:right="360"/>
    </w:pPr>
  </w:p>
  <w:p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5C3" w:rsidRDefault="00E245C3" w:rsidP="008A5BF9">
      <w:r>
        <w:separator/>
      </w:r>
    </w:p>
  </w:footnote>
  <w:footnote w:type="continuationSeparator" w:id="0">
    <w:p w:rsidR="00E245C3" w:rsidRDefault="00E245C3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3F684C">
      <w:t>6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C"/>
    <w:rsid w:val="000E6313"/>
    <w:rsid w:val="00196C28"/>
    <w:rsid w:val="001C114C"/>
    <w:rsid w:val="00273F67"/>
    <w:rsid w:val="003F684C"/>
    <w:rsid w:val="008161CE"/>
    <w:rsid w:val="008A5BF9"/>
    <w:rsid w:val="008E4615"/>
    <w:rsid w:val="00C45C58"/>
    <w:rsid w:val="00DA01A4"/>
    <w:rsid w:val="00E245C3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0389"/>
  <w15:chartTrackingRefBased/>
  <w15:docId w15:val="{39701CA5-421F-3347-B4D2-A58CE96C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dcterms:created xsi:type="dcterms:W3CDTF">2019-09-16T15:49:00Z</dcterms:created>
  <dcterms:modified xsi:type="dcterms:W3CDTF">2019-09-16T15:49:00Z</dcterms:modified>
</cp:coreProperties>
</file>
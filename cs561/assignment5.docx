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5EC" w:rsidRDefault="008845EC">
      <w:r>
        <w:t>Professor,</w:t>
      </w:r>
    </w:p>
    <w:p w:rsidR="008845EC" w:rsidRDefault="008845EC"/>
    <w:p w:rsidR="008845EC" w:rsidRDefault="008845EC">
      <w:r>
        <w:t xml:space="preserve">I have a Mac and not a PC. I was afraid that perhaps my version of </w:t>
      </w:r>
      <w:bookmarkStart w:id="0" w:name="_GoBack"/>
      <w:bookmarkEnd w:id="0"/>
      <w:r>
        <w:t>pgAdmin4 would be different than the PC version, so I also included a screenshot of the “About” page, showing the version information.</w:t>
      </w:r>
    </w:p>
    <w:p w:rsidR="008845EC" w:rsidRDefault="008845EC"/>
    <w:p w:rsidR="008845EC" w:rsidRDefault="008845EC">
      <w:r w:rsidRPr="008845EC">
        <w:drawing>
          <wp:inline distT="0" distB="0" distL="0" distR="0" wp14:anchorId="20149DFD" wp14:editId="26A3F678">
            <wp:extent cx="5943600" cy="20802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15" w:rsidRDefault="008845EC">
      <w:r>
        <w:br/>
      </w:r>
      <w:r w:rsidRPr="008845EC">
        <w:drawing>
          <wp:inline distT="0" distB="0" distL="0" distR="0" wp14:anchorId="52A58605" wp14:editId="21F14DB3">
            <wp:extent cx="5943600" cy="20510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EC" w:rsidRDefault="008845EC">
      <w:r w:rsidRPr="008845EC">
        <w:lastRenderedPageBreak/>
        <w:drawing>
          <wp:inline distT="0" distB="0" distL="0" distR="0" wp14:anchorId="3BFE7AB5" wp14:editId="2C4D4827">
            <wp:extent cx="5943600" cy="34397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5EC" w:rsidSect="00F6455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178" w:rsidRDefault="00D54178" w:rsidP="008A5BF9">
      <w:r>
        <w:separator/>
      </w:r>
    </w:p>
  </w:endnote>
  <w:endnote w:type="continuationSeparator" w:id="0">
    <w:p w:rsidR="00D54178" w:rsidRDefault="00D54178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  <w:p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178" w:rsidRDefault="00D54178" w:rsidP="008A5BF9">
      <w:r>
        <w:separator/>
      </w:r>
    </w:p>
  </w:footnote>
  <w:footnote w:type="continuationSeparator" w:id="0">
    <w:p w:rsidR="00D54178" w:rsidRDefault="00D54178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8845EC">
      <w:t>5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EC"/>
    <w:rsid w:val="000E6313"/>
    <w:rsid w:val="00196C28"/>
    <w:rsid w:val="001C114C"/>
    <w:rsid w:val="00273F67"/>
    <w:rsid w:val="008161CE"/>
    <w:rsid w:val="008845EC"/>
    <w:rsid w:val="008A5BF9"/>
    <w:rsid w:val="008E4615"/>
    <w:rsid w:val="00C45C58"/>
    <w:rsid w:val="00D54178"/>
    <w:rsid w:val="00DA01A4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89"/>
  <w15:chartTrackingRefBased/>
  <w15:docId w15:val="{96A1D1B7-F322-B542-87D2-0FE6C0B6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1</cp:revision>
  <dcterms:created xsi:type="dcterms:W3CDTF">2019-09-14T23:39:00Z</dcterms:created>
  <dcterms:modified xsi:type="dcterms:W3CDTF">2019-09-14T23:42:00Z</dcterms:modified>
</cp:coreProperties>
</file>
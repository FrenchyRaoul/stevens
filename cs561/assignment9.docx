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16F4" w14:textId="77777777" w:rsidR="00A011DA" w:rsidRDefault="00A011DA" w:rsidP="002E24F4">
      <w:pPr>
        <w:spacing w:after="120"/>
      </w:pPr>
      <w:r>
        <w:t>Write the following SQL queries. (5 points each)</w:t>
      </w:r>
    </w:p>
    <w:p w14:paraId="68B91E1B" w14:textId="11310233" w:rsidR="002E24F4" w:rsidRPr="002E24F4" w:rsidRDefault="00A011DA" w:rsidP="002E24F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D32314">
        <w:rPr>
          <w:u w:val="single"/>
        </w:rPr>
        <w:t xml:space="preserve">Display a list of all instructors, showing their ID, name, and the number of sections that they have taught. Make sure to show the number of sections as 0 for instructors who have not taught any section. Your query should use an outer </w:t>
      </w:r>
      <w:proofErr w:type="gramStart"/>
      <w:r w:rsidRPr="00D32314">
        <w:rPr>
          <w:u w:val="single"/>
        </w:rPr>
        <w:t>join, and</w:t>
      </w:r>
      <w:proofErr w:type="gramEnd"/>
      <w:r w:rsidRPr="00D32314">
        <w:rPr>
          <w:u w:val="single"/>
        </w:rPr>
        <w:t xml:space="preserve"> should not use scalar subqueries.</w:t>
      </w:r>
    </w:p>
    <w:p w14:paraId="1C84D090" w14:textId="309D0C94" w:rsidR="00D32314" w:rsidRDefault="00D32314" w:rsidP="002E24F4">
      <w:pPr>
        <w:pStyle w:val="ListParagraph"/>
        <w:spacing w:after="120"/>
        <w:ind w:left="360"/>
        <w:contextualSpacing w:val="0"/>
      </w:pPr>
      <w:r>
        <w:t xml:space="preserve">SELECT instructor.id, instructor.name, </w:t>
      </w:r>
      <w:proofErr w:type="gramStart"/>
      <w:r>
        <w:t>COUNT(</w:t>
      </w:r>
      <w:proofErr w:type="gramEnd"/>
      <w:r>
        <w:t xml:space="preserve">teaches.id) </w:t>
      </w:r>
      <w:proofErr w:type="spellStart"/>
      <w:r>
        <w:t>sections_taught</w:t>
      </w:r>
      <w:proofErr w:type="spellEnd"/>
      <w:r w:rsidR="002E24F4">
        <w:br/>
      </w:r>
      <w:r>
        <w:t>FROM instructor</w:t>
      </w:r>
      <w:r w:rsidR="002E24F4">
        <w:br/>
      </w:r>
      <w:r>
        <w:t>LEFT OUTER JOIN teaches on teaches.id = instructor.id</w:t>
      </w:r>
      <w:r w:rsidR="002E24F4">
        <w:br/>
      </w:r>
      <w:r>
        <w:t>GROUP BY instructor.id, instructor.name</w:t>
      </w:r>
    </w:p>
    <w:p w14:paraId="2E41DBFC" w14:textId="77777777" w:rsidR="00D32314" w:rsidRDefault="00D32314" w:rsidP="002E24F4">
      <w:pPr>
        <w:pStyle w:val="ListParagraph"/>
        <w:spacing w:after="120"/>
        <w:ind w:left="360"/>
        <w:contextualSpacing w:val="0"/>
      </w:pPr>
      <w:r w:rsidRPr="00D32314">
        <w:rPr>
          <w:noProof/>
        </w:rPr>
        <w:drawing>
          <wp:inline distT="0" distB="0" distL="0" distR="0" wp14:anchorId="63122F24" wp14:editId="4BA75CEE">
            <wp:extent cx="5943600" cy="43694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2AD0" w14:textId="77777777" w:rsidR="00A011DA" w:rsidRPr="00021B98" w:rsidRDefault="00A011DA" w:rsidP="002E24F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021B98">
        <w:rPr>
          <w:u w:val="single"/>
        </w:rPr>
        <w:t>Write the same query as above without using join.</w:t>
      </w:r>
    </w:p>
    <w:p w14:paraId="3A3BCDE7" w14:textId="6B2AC9E4" w:rsidR="00021B98" w:rsidRDefault="00021B98" w:rsidP="002E24F4">
      <w:pPr>
        <w:pStyle w:val="ListParagraph"/>
        <w:spacing w:after="120"/>
        <w:ind w:left="360"/>
        <w:contextualSpacing w:val="0"/>
      </w:pPr>
      <w:r>
        <w:t xml:space="preserve">SELECT instructor.id, instructor.name, (SELECT </w:t>
      </w:r>
      <w:proofErr w:type="gramStart"/>
      <w:r>
        <w:t>COUNT(</w:t>
      </w:r>
      <w:proofErr w:type="gramEnd"/>
      <w:r>
        <w:t>teaches.id) FROM teaches WHERE instructor.id = teaches.id)</w:t>
      </w:r>
      <w:r w:rsidR="002E24F4">
        <w:br/>
      </w:r>
      <w:r>
        <w:t>FROM instructor</w:t>
      </w:r>
    </w:p>
    <w:p w14:paraId="2356DD47" w14:textId="77777777" w:rsidR="00021B98" w:rsidRDefault="00021B98" w:rsidP="002E24F4">
      <w:pPr>
        <w:pStyle w:val="ListParagraph"/>
        <w:spacing w:after="120"/>
        <w:ind w:left="360"/>
        <w:contextualSpacing w:val="0"/>
      </w:pPr>
      <w:r w:rsidRPr="00021B98">
        <w:rPr>
          <w:noProof/>
        </w:rPr>
        <w:lastRenderedPageBreak/>
        <w:drawing>
          <wp:inline distT="0" distB="0" distL="0" distR="0" wp14:anchorId="6EA50308" wp14:editId="4B722B50">
            <wp:extent cx="5232400" cy="4406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B5C6" w14:textId="7CC43CA9" w:rsidR="00A011DA" w:rsidRPr="005B1B2E" w:rsidRDefault="00A011DA" w:rsidP="002E24F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5B1B2E">
        <w:rPr>
          <w:u w:val="single"/>
        </w:rPr>
        <w:t>Display the list of all departments, with the total number of instructors in each department, without using scalar subqueries. Make sure to correctly handle departments with no instructors. Use a different outer join than you used in the first question.</w:t>
      </w:r>
    </w:p>
    <w:p w14:paraId="0F582392" w14:textId="79B7F023" w:rsidR="005B1B2E" w:rsidRDefault="005B1B2E" w:rsidP="002E24F4">
      <w:pPr>
        <w:pStyle w:val="ListParagraph"/>
        <w:spacing w:after="120"/>
        <w:ind w:left="360"/>
        <w:contextualSpacing w:val="0"/>
      </w:pPr>
      <w:r>
        <w:t xml:space="preserve">SELECT </w:t>
      </w:r>
      <w:proofErr w:type="spellStart"/>
      <w:proofErr w:type="gramStart"/>
      <w:r>
        <w:t>department.dept</w:t>
      </w:r>
      <w:proofErr w:type="gramEnd"/>
      <w:r>
        <w:t>_name</w:t>
      </w:r>
      <w:proofErr w:type="spellEnd"/>
      <w:r>
        <w:t>, COUNT(DISTINCT instructor.id)</w:t>
      </w:r>
      <w:r w:rsidR="002E24F4">
        <w:br/>
      </w:r>
      <w:r>
        <w:t>FROM department</w:t>
      </w:r>
      <w:r w:rsidR="002E24F4">
        <w:br/>
      </w:r>
      <w:r>
        <w:t xml:space="preserve">FULL OUTER JOIN instructor ON </w:t>
      </w:r>
      <w:proofErr w:type="spellStart"/>
      <w:r>
        <w:t>department.dept_name</w:t>
      </w:r>
      <w:proofErr w:type="spellEnd"/>
      <w:r>
        <w:t xml:space="preserve"> = </w:t>
      </w:r>
      <w:proofErr w:type="spellStart"/>
      <w:r>
        <w:t>instructor.dept_name</w:t>
      </w:r>
      <w:proofErr w:type="spellEnd"/>
      <w:r w:rsidR="002E24F4">
        <w:br/>
      </w:r>
      <w:r>
        <w:t xml:space="preserve">GROUP BY </w:t>
      </w:r>
      <w:proofErr w:type="spellStart"/>
      <w:r>
        <w:t>department.dept_name</w:t>
      </w:r>
      <w:proofErr w:type="spellEnd"/>
    </w:p>
    <w:p w14:paraId="67DA2526" w14:textId="2E356117" w:rsidR="005B1B2E" w:rsidRDefault="005B1B2E" w:rsidP="002E24F4">
      <w:pPr>
        <w:pStyle w:val="ListParagraph"/>
        <w:spacing w:after="120"/>
        <w:ind w:left="360"/>
        <w:contextualSpacing w:val="0"/>
      </w:pPr>
      <w:r w:rsidRPr="005B1B2E">
        <w:lastRenderedPageBreak/>
        <w:drawing>
          <wp:inline distT="0" distB="0" distL="0" distR="0" wp14:anchorId="50DA75A3" wp14:editId="67DFD696">
            <wp:extent cx="3200400" cy="27813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439F" w14:textId="644DD32A" w:rsidR="00A011DA" w:rsidRDefault="00A011DA" w:rsidP="002E24F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5B1B2E">
        <w:rPr>
          <w:u w:val="single"/>
        </w:rPr>
        <w:t>Retrieve the names of all instructors who work in the department that has the</w:t>
      </w:r>
      <w:r w:rsidR="005B1B2E" w:rsidRPr="005B1B2E">
        <w:rPr>
          <w:u w:val="single"/>
        </w:rPr>
        <w:t xml:space="preserve"> </w:t>
      </w:r>
      <w:r w:rsidRPr="005B1B2E">
        <w:rPr>
          <w:u w:val="single"/>
        </w:rPr>
        <w:t>employee with the highest salary among all instructors.</w:t>
      </w:r>
    </w:p>
    <w:p w14:paraId="18AAE93F" w14:textId="6BAEA53E" w:rsidR="002E24F4" w:rsidRPr="002E24F4" w:rsidRDefault="002E24F4" w:rsidP="002E24F4">
      <w:pPr>
        <w:pStyle w:val="ListParagraph"/>
        <w:spacing w:after="120"/>
        <w:ind w:left="360"/>
        <w:contextualSpacing w:val="0"/>
      </w:pPr>
      <w:r>
        <w:t xml:space="preserve">If there is an edge case where two instructors from different departments both share the max salary, I elected to limit this to just one department. Alternatively, one might want to pull </w:t>
      </w:r>
      <w:proofErr w:type="spellStart"/>
      <w:r>
        <w:t>dept_name</w:t>
      </w:r>
      <w:proofErr w:type="spellEnd"/>
      <w:r>
        <w:t xml:space="preserve"> and the instructors from both departments, depending on the use case.</w:t>
      </w:r>
    </w:p>
    <w:p w14:paraId="5E6F6B3A" w14:textId="7098BD88" w:rsidR="00981D58" w:rsidRDefault="00981D58" w:rsidP="002E24F4">
      <w:pPr>
        <w:pStyle w:val="ListParagraph"/>
        <w:spacing w:after="120"/>
        <w:ind w:left="360"/>
        <w:contextualSpacing w:val="0"/>
      </w:pPr>
      <w:r w:rsidRPr="00981D58">
        <w:t>SELECT instructor.name</w:t>
      </w:r>
      <w:r w:rsidR="002E24F4">
        <w:br/>
      </w:r>
      <w:r w:rsidRPr="00981D58">
        <w:t>FROM instructor,</w:t>
      </w:r>
      <w:r w:rsidR="002E24F4">
        <w:br/>
        <w:t xml:space="preserve">  </w:t>
      </w:r>
      <w:proofErr w:type="gramStart"/>
      <w:r w:rsidR="002E24F4">
        <w:t xml:space="preserve">   </w:t>
      </w:r>
      <w:r w:rsidRPr="00981D58">
        <w:t>(</w:t>
      </w:r>
      <w:proofErr w:type="gramEnd"/>
      <w:r w:rsidRPr="00981D58">
        <w:t xml:space="preserve">SELECT </w:t>
      </w:r>
      <w:proofErr w:type="spellStart"/>
      <w:r w:rsidRPr="00981D58">
        <w:t>instructor.dept_name</w:t>
      </w:r>
      <w:proofErr w:type="spellEnd"/>
      <w:r w:rsidR="002E24F4">
        <w:br/>
        <w:t xml:space="preserve">      </w:t>
      </w:r>
      <w:r w:rsidRPr="00981D58">
        <w:t>FROM instructor</w:t>
      </w:r>
      <w:r w:rsidR="002E24F4">
        <w:br/>
        <w:t xml:space="preserve">      </w:t>
      </w:r>
      <w:r w:rsidRPr="00981D58">
        <w:t xml:space="preserve">WHERE </w:t>
      </w:r>
      <w:proofErr w:type="spellStart"/>
      <w:r w:rsidRPr="00981D58">
        <w:t>instructor.salary</w:t>
      </w:r>
      <w:proofErr w:type="spellEnd"/>
      <w:r w:rsidRPr="00981D58">
        <w:t xml:space="preserve"> = (SELECT MAX(</w:t>
      </w:r>
      <w:proofErr w:type="spellStart"/>
      <w:r w:rsidRPr="00981D58">
        <w:t>instructor.salary</w:t>
      </w:r>
      <w:proofErr w:type="spellEnd"/>
      <w:r w:rsidRPr="00981D58">
        <w:t>) FROM instructor LIMIT 1)</w:t>
      </w:r>
      <w:r w:rsidR="002E24F4">
        <w:t xml:space="preserve"> </w:t>
      </w:r>
      <w:r w:rsidRPr="00981D58">
        <w:t>dept</w:t>
      </w:r>
      <w:r w:rsidR="002E24F4">
        <w:br/>
      </w:r>
      <w:r w:rsidRPr="00981D58">
        <w:t xml:space="preserve">WHERE </w:t>
      </w:r>
      <w:proofErr w:type="spellStart"/>
      <w:r w:rsidRPr="00981D58">
        <w:t>instructor.dept_name</w:t>
      </w:r>
      <w:proofErr w:type="spellEnd"/>
      <w:r w:rsidRPr="00981D58">
        <w:t xml:space="preserve"> = </w:t>
      </w:r>
      <w:proofErr w:type="spellStart"/>
      <w:r w:rsidRPr="00981D58">
        <w:t>dept.dept_name</w:t>
      </w:r>
      <w:proofErr w:type="spellEnd"/>
    </w:p>
    <w:p w14:paraId="54E6C614" w14:textId="651ED45B" w:rsidR="002E24F4" w:rsidRPr="00981D58" w:rsidRDefault="002E24F4" w:rsidP="002E24F4">
      <w:pPr>
        <w:pStyle w:val="ListParagraph"/>
        <w:spacing w:after="120"/>
        <w:ind w:left="360"/>
        <w:contextualSpacing w:val="0"/>
      </w:pPr>
      <w:r w:rsidRPr="002E24F4">
        <w:drawing>
          <wp:inline distT="0" distB="0" distL="0" distR="0" wp14:anchorId="6AC59979" wp14:editId="399D9ECF">
            <wp:extent cx="2463800" cy="12446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82A6" w14:textId="2A07FC73" w:rsidR="002E24F4" w:rsidRDefault="00A011DA" w:rsidP="002E24F4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u w:val="single"/>
        </w:rPr>
      </w:pPr>
      <w:r w:rsidRPr="002E24F4">
        <w:rPr>
          <w:u w:val="single"/>
        </w:rPr>
        <w:t>Retrieve the names of instructors who make at least $10,000 more than the instructor who is paid the least in the university.</w:t>
      </w:r>
    </w:p>
    <w:p w14:paraId="0F6C91BC" w14:textId="553B21B1" w:rsidR="002E24F4" w:rsidRPr="002E24F4" w:rsidRDefault="002E24F4" w:rsidP="002E24F4">
      <w:pPr>
        <w:pStyle w:val="ListParagraph"/>
        <w:spacing w:after="120"/>
        <w:ind w:left="360"/>
        <w:contextualSpacing w:val="0"/>
      </w:pPr>
      <w:r>
        <w:t xml:space="preserve">If you make $10,000 more than </w:t>
      </w:r>
      <w:r>
        <w:rPr>
          <w:i/>
          <w:iCs/>
        </w:rPr>
        <w:t>anyone</w:t>
      </w:r>
      <w:r>
        <w:t xml:space="preserve">, you meet </w:t>
      </w:r>
      <w:proofErr w:type="gramStart"/>
      <w:r>
        <w:t>this criteria</w:t>
      </w:r>
      <w:proofErr w:type="gramEnd"/>
      <w:r>
        <w:t>.</w:t>
      </w:r>
    </w:p>
    <w:p w14:paraId="781AF257" w14:textId="5A4D0954" w:rsidR="002E24F4" w:rsidRDefault="002E24F4" w:rsidP="002E24F4">
      <w:pPr>
        <w:pStyle w:val="ListParagraph"/>
        <w:spacing w:after="120"/>
        <w:ind w:left="360"/>
        <w:contextualSpacing w:val="0"/>
      </w:pPr>
      <w:r>
        <w:t>SELECT DISTINCT ins1.name</w:t>
      </w:r>
      <w:r>
        <w:br/>
      </w:r>
      <w:r>
        <w:t>FROM instructor ins1, instructor ins2</w:t>
      </w:r>
      <w:r>
        <w:br/>
      </w:r>
      <w:bookmarkStart w:id="0" w:name="_GoBack"/>
      <w:bookmarkEnd w:id="0"/>
      <w:r>
        <w:t>WHERE ins1.salary &gt;= (ins2.salary + 10000)</w:t>
      </w:r>
    </w:p>
    <w:p w14:paraId="48754D10" w14:textId="72568E6E" w:rsidR="002E24F4" w:rsidRDefault="002E24F4" w:rsidP="002E24F4">
      <w:pPr>
        <w:pStyle w:val="ListParagraph"/>
        <w:spacing w:after="120"/>
        <w:ind w:left="360"/>
        <w:contextualSpacing w:val="0"/>
      </w:pPr>
      <w:r w:rsidRPr="002E24F4">
        <w:lastRenderedPageBreak/>
        <w:drawing>
          <wp:inline distT="0" distB="0" distL="0" distR="0" wp14:anchorId="7DA30F63" wp14:editId="73924BDD">
            <wp:extent cx="2540000" cy="39878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4F4" w:rsidSect="00F64556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FD4F" w14:textId="77777777" w:rsidR="006E6065" w:rsidRDefault="006E6065" w:rsidP="008A5BF9">
      <w:r>
        <w:separator/>
      </w:r>
    </w:p>
  </w:endnote>
  <w:endnote w:type="continuationSeparator" w:id="0">
    <w:p w14:paraId="0710FF06" w14:textId="77777777" w:rsidR="006E6065" w:rsidRDefault="006E6065" w:rsidP="008A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362194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39A1E0" w14:textId="77777777"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7981005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04018A" w14:textId="77777777" w:rsidR="008A5BF9" w:rsidRDefault="008A5BF9" w:rsidP="004A6A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BBEC04" w14:textId="77777777" w:rsidR="008A5BF9" w:rsidRDefault="008A5BF9" w:rsidP="008A5B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146116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090B1A" w14:textId="77777777" w:rsidR="008A5BF9" w:rsidRDefault="008A5BF9" w:rsidP="004A6A5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FBAF85" w14:textId="77777777" w:rsidR="008A5BF9" w:rsidRDefault="008A5BF9" w:rsidP="008A5BF9">
    <w:pPr>
      <w:pStyle w:val="Footer"/>
      <w:ind w:right="360"/>
    </w:pPr>
  </w:p>
  <w:p w14:paraId="608981AB" w14:textId="77777777" w:rsidR="008A5BF9" w:rsidRDefault="008A5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977AB" w14:textId="77777777" w:rsidR="006E6065" w:rsidRDefault="006E6065" w:rsidP="008A5BF9">
      <w:r>
        <w:separator/>
      </w:r>
    </w:p>
  </w:footnote>
  <w:footnote w:type="continuationSeparator" w:id="0">
    <w:p w14:paraId="27B67791" w14:textId="77777777" w:rsidR="006E6065" w:rsidRDefault="006E6065" w:rsidP="008A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A59B3" w14:textId="77777777" w:rsidR="008A5BF9" w:rsidRDefault="008A5BF9">
    <w:pPr>
      <w:pStyle w:val="Header"/>
    </w:pPr>
    <w:r>
      <w:t>CS 561</w:t>
    </w:r>
    <w:r>
      <w:ptab w:relativeTo="margin" w:alignment="center" w:leader="none"/>
    </w:r>
    <w:r>
      <w:t xml:space="preserve">Assignment </w:t>
    </w:r>
    <w:r w:rsidR="00A011DA">
      <w:t>9</w:t>
    </w:r>
    <w:r>
      <w:ptab w:relativeTo="margin" w:alignment="right" w:leader="none"/>
    </w:r>
    <w:r>
      <w:t xml:space="preserve">Nicholai </w:t>
    </w:r>
    <w:proofErr w:type="spellStart"/>
    <w:r>
      <w:t>L’Esperance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54EF7"/>
    <w:multiLevelType w:val="hybridMultilevel"/>
    <w:tmpl w:val="1F16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DA"/>
    <w:rsid w:val="00021B98"/>
    <w:rsid w:val="000E6313"/>
    <w:rsid w:val="00196C28"/>
    <w:rsid w:val="001C114C"/>
    <w:rsid w:val="00273F67"/>
    <w:rsid w:val="002E24F4"/>
    <w:rsid w:val="005B1B2E"/>
    <w:rsid w:val="006E6065"/>
    <w:rsid w:val="00766DCF"/>
    <w:rsid w:val="007D4047"/>
    <w:rsid w:val="008161CE"/>
    <w:rsid w:val="008A5BF9"/>
    <w:rsid w:val="008E4615"/>
    <w:rsid w:val="00981D58"/>
    <w:rsid w:val="00A011DA"/>
    <w:rsid w:val="00C45C58"/>
    <w:rsid w:val="00D32314"/>
    <w:rsid w:val="00DA01A4"/>
    <w:rsid w:val="00F6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3E05"/>
  <w15:chartTrackingRefBased/>
  <w15:docId w15:val="{F617EC2B-B731-6948-8573-CDFDF343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F9"/>
  </w:style>
  <w:style w:type="paragraph" w:styleId="Footer">
    <w:name w:val="footer"/>
    <w:basedOn w:val="Normal"/>
    <w:link w:val="FooterChar"/>
    <w:uiPriority w:val="99"/>
    <w:unhideWhenUsed/>
    <w:rsid w:val="008A5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F9"/>
  </w:style>
  <w:style w:type="character" w:styleId="PageNumber">
    <w:name w:val="page number"/>
    <w:basedOn w:val="DefaultParagraphFont"/>
    <w:uiPriority w:val="99"/>
    <w:semiHidden/>
    <w:unhideWhenUsed/>
    <w:rsid w:val="008A5BF9"/>
  </w:style>
  <w:style w:type="paragraph" w:styleId="ListParagraph">
    <w:name w:val="List Paragraph"/>
    <w:basedOn w:val="Normal"/>
    <w:uiPriority w:val="34"/>
    <w:qFormat/>
    <w:rsid w:val="00A0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lespera/Library/Group%20Containers/UBF8T346G9.Office/User%20Content.localized/Templates.localized/cs5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cs561.dotx</Template>
  <TotalTime>18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NICHOLAI L'ESPERANCE</dc:creator>
  <cp:keywords/>
  <dc:description/>
  <cp:lastModifiedBy>NICHOLAI L'ESPERANCE</cp:lastModifiedBy>
  <cp:revision>2</cp:revision>
  <dcterms:created xsi:type="dcterms:W3CDTF">2019-10-04T00:18:00Z</dcterms:created>
  <dcterms:modified xsi:type="dcterms:W3CDTF">2019-10-06T23:20:00Z</dcterms:modified>
</cp:coreProperties>
</file>